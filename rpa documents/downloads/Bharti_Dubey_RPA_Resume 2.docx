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610" w:type="dxa"/>
        <w:tblInd w:w="-432" w:type="dxa"/>
        <w:tblLayout w:type="fixed"/>
        <w:tblLook w:val="04A0" w:firstRow="1" w:lastRow="0" w:firstColumn="1" w:lastColumn="0" w:noHBand="0" w:noVBand="1"/>
      </w:tblPr>
      <w:tblGrid>
        <w:gridCol w:w="6588"/>
        <w:gridCol w:w="2484"/>
        <w:gridCol w:w="2538"/>
      </w:tblGrid>
      <w:tr w:rsidR="00F77D37" w:rsidRPr="00972111" w14:paraId="6C223DFF" w14:textId="77777777" w:rsidTr="00B108F9">
        <w:trPr>
          <w:trHeight w:val="1260"/>
        </w:trPr>
        <w:tc>
          <w:tcPr>
            <w:tcW w:w="6588" w:type="dxa"/>
            <w:shd w:val="clear" w:color="auto" w:fill="92CDDC"/>
            <w:vAlign w:val="center"/>
          </w:tcPr>
          <w:p w14:paraId="53DCB4B6" w14:textId="77777777" w:rsidR="00F77D37" w:rsidRPr="00CC4069" w:rsidRDefault="00977424" w:rsidP="007E612D">
            <w:pPr>
              <w:spacing w:after="0" w:line="240" w:lineRule="auto"/>
              <w:rPr>
                <w:rFonts w:cs="Calibri"/>
                <w:b/>
                <w:smallCaps/>
                <w:sz w:val="52"/>
                <w:szCs w:val="52"/>
              </w:rPr>
            </w:pPr>
            <w:r>
              <w:rPr>
                <w:rFonts w:cs="Calibri"/>
                <w:b/>
                <w:smallCaps/>
                <w:sz w:val="52"/>
                <w:szCs w:val="52"/>
              </w:rPr>
              <w:t>Bharti Dubey</w:t>
            </w:r>
          </w:p>
          <w:p w14:paraId="550D79C4" w14:textId="6D48CA3D"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0F029B">
              <w:rPr>
                <w:rFonts w:cs="Calibri"/>
                <w:bCs/>
                <w:smallCaps/>
                <w:sz w:val="28"/>
                <w:szCs w:val="52"/>
              </w:rPr>
              <w:t>RPA</w:t>
            </w:r>
            <w:r w:rsidR="00E57181">
              <w:rPr>
                <w:rFonts w:cs="Calibri"/>
                <w:bCs/>
                <w:smallCaps/>
                <w:sz w:val="28"/>
                <w:szCs w:val="52"/>
              </w:rPr>
              <w:t xml:space="preserve"> Technical lead &amp; Solution Architect</w:t>
            </w:r>
            <w:r w:rsidR="001C3CB1">
              <w:rPr>
                <w:rFonts w:cs="Calibri"/>
                <w:bCs/>
                <w:smallCaps/>
                <w:sz w:val="28"/>
                <w:szCs w:val="52"/>
              </w:rPr>
              <w:t>)</w:t>
            </w:r>
          </w:p>
        </w:tc>
        <w:tc>
          <w:tcPr>
            <w:tcW w:w="5022" w:type="dxa"/>
            <w:gridSpan w:val="2"/>
            <w:shd w:val="clear" w:color="auto" w:fill="92CDDC"/>
            <w:vAlign w:val="center"/>
          </w:tcPr>
          <w:p w14:paraId="01053145" w14:textId="77777777" w:rsidR="00262EF7" w:rsidRPr="00972111" w:rsidRDefault="00000000" w:rsidP="007E612D">
            <w:pPr>
              <w:spacing w:after="0" w:line="240" w:lineRule="auto"/>
              <w:jc w:val="right"/>
              <w:rPr>
                <w:rFonts w:cs="Calibri"/>
                <w:b/>
                <w:color w:val="000000"/>
              </w:rPr>
            </w:pPr>
            <w:hyperlink r:id="rId7" w:history="1">
              <w:r w:rsidR="0052403B" w:rsidRPr="00A50D7F">
                <w:rPr>
                  <w:rStyle w:val="Hyperlink"/>
                  <w:rFonts w:cs="Calibri"/>
                  <w:b/>
                </w:rPr>
                <w:t>bharti6294dubey@gmail.com</w:t>
              </w:r>
            </w:hyperlink>
          </w:p>
          <w:p w14:paraId="3F3FC81B" w14:textId="77777777"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747DF">
              <w:rPr>
                <w:rFonts w:cs="Calibri"/>
                <w:b/>
                <w:color w:val="000000"/>
              </w:rPr>
              <w:t>8871456291</w:t>
            </w:r>
          </w:p>
          <w:p w14:paraId="0CEC9BD0" w14:textId="77777777" w:rsidR="00571ECF" w:rsidRPr="00972111" w:rsidRDefault="00571ECF" w:rsidP="000A255F">
            <w:pPr>
              <w:spacing w:after="0" w:line="240" w:lineRule="auto"/>
              <w:jc w:val="right"/>
              <w:rPr>
                <w:rFonts w:cs="Calibri"/>
                <w:color w:val="000000"/>
              </w:rPr>
            </w:pPr>
          </w:p>
        </w:tc>
      </w:tr>
      <w:tr w:rsidR="007B4431" w:rsidRPr="00CC4069" w14:paraId="685D537F" w14:textId="77777777" w:rsidTr="00120C9E">
        <w:trPr>
          <w:trHeight w:val="13410"/>
        </w:trPr>
        <w:tc>
          <w:tcPr>
            <w:tcW w:w="9072" w:type="dxa"/>
            <w:gridSpan w:val="2"/>
          </w:tcPr>
          <w:p w14:paraId="78B14BC1" w14:textId="77777777" w:rsidR="00273F94" w:rsidRPr="00CC4069" w:rsidRDefault="00273F94" w:rsidP="00721D93">
            <w:pPr>
              <w:pBdr>
                <w:bottom w:val="single" w:sz="4" w:space="1" w:color="808080"/>
              </w:pBdr>
              <w:spacing w:after="0" w:line="240" w:lineRule="auto"/>
              <w:rPr>
                <w:rFonts w:cs="Calibri"/>
                <w:b/>
                <w:sz w:val="28"/>
                <w:szCs w:val="28"/>
              </w:rPr>
            </w:pPr>
            <w:r w:rsidRPr="00CC4069">
              <w:rPr>
                <w:rFonts w:cs="Calibri"/>
                <w:b/>
                <w:sz w:val="28"/>
                <w:szCs w:val="28"/>
              </w:rPr>
              <w:t>OBJECTIVE</w:t>
            </w:r>
          </w:p>
          <w:p w14:paraId="44B42F83" w14:textId="2C1A251C" w:rsidR="00557CD0" w:rsidRDefault="00FB7448" w:rsidP="00422A5F">
            <w:pPr>
              <w:spacing w:line="240" w:lineRule="auto"/>
              <w:jc w:val="both"/>
              <w:rPr>
                <w:rFonts w:cs="Calibri"/>
              </w:rPr>
            </w:pPr>
            <w:r w:rsidRPr="00CC4069">
              <w:rPr>
                <w:rFonts w:cs="Calibri"/>
                <w:color w:val="000000"/>
              </w:rPr>
              <w:t xml:space="preserve">An enthusiastic, </w:t>
            </w:r>
            <w:r w:rsidR="001247C3" w:rsidRPr="00CC4069">
              <w:rPr>
                <w:rFonts w:cs="Calibri"/>
                <w:color w:val="000000"/>
              </w:rPr>
              <w:t>highly motivated</w:t>
            </w:r>
            <w:r w:rsidRPr="00CC4069">
              <w:rPr>
                <w:rFonts w:cs="Calibri"/>
                <w:color w:val="000000"/>
              </w:rPr>
              <w:t xml:space="preserve"> </w:t>
            </w:r>
            <w:r w:rsidR="003A15D9">
              <w:rPr>
                <w:rFonts w:cs="Calibri"/>
                <w:color w:val="000000"/>
              </w:rPr>
              <w:t xml:space="preserve">and </w:t>
            </w:r>
            <w:r w:rsidR="00C709CD">
              <w:rPr>
                <w:rFonts w:cs="Calibri"/>
                <w:color w:val="000000"/>
              </w:rPr>
              <w:t>hardworking</w:t>
            </w:r>
            <w:r w:rsidR="003A15D9">
              <w:rPr>
                <w:rFonts w:cs="Calibri"/>
                <w:color w:val="000000"/>
              </w:rPr>
              <w:t xml:space="preserve"> </w:t>
            </w:r>
            <w:r w:rsidR="00C709CD">
              <w:rPr>
                <w:rFonts w:cs="Calibri"/>
                <w:color w:val="000000"/>
              </w:rPr>
              <w:t xml:space="preserve">individual </w:t>
            </w:r>
            <w:r w:rsidR="00C709CD" w:rsidRPr="00CC4069">
              <w:rPr>
                <w:rFonts w:cs="Calibri"/>
                <w:color w:val="000000"/>
              </w:rPr>
              <w:t>having</w:t>
            </w:r>
            <w:r w:rsidR="00F94E00">
              <w:rPr>
                <w:rFonts w:cs="Calibri"/>
                <w:color w:val="000000"/>
              </w:rPr>
              <w:t xml:space="preserve"> </w:t>
            </w:r>
            <w:r w:rsidR="00D63700">
              <w:rPr>
                <w:rFonts w:cs="Calibri"/>
                <w:b/>
                <w:color w:val="000000"/>
              </w:rPr>
              <w:t>8</w:t>
            </w:r>
            <w:r w:rsidR="00042D6B">
              <w:rPr>
                <w:rFonts w:cs="Calibri"/>
                <w:b/>
                <w:color w:val="000000"/>
              </w:rPr>
              <w:t xml:space="preserve"> </w:t>
            </w:r>
            <w:r w:rsidR="00D63700">
              <w:rPr>
                <w:rFonts w:cs="Calibri"/>
                <w:color w:val="000000"/>
              </w:rPr>
              <w:t>Years</w:t>
            </w:r>
            <w:r w:rsidR="00075D56">
              <w:rPr>
                <w:rFonts w:cs="Calibri"/>
                <w:b/>
                <w:bCs/>
                <w:color w:val="000000"/>
              </w:rPr>
              <w:t>’ Experience</w:t>
            </w:r>
            <w:r w:rsidR="000A255F">
              <w:rPr>
                <w:rFonts w:cs="Calibri"/>
                <w:b/>
                <w:bCs/>
                <w:color w:val="000000"/>
              </w:rPr>
              <w:t xml:space="preserve"> </w:t>
            </w:r>
            <w:r w:rsidR="00972111">
              <w:rPr>
                <w:rFonts w:cs="Calibri"/>
                <w:b/>
                <w:bCs/>
                <w:color w:val="000000"/>
              </w:rPr>
              <w:t>as</w:t>
            </w:r>
            <w:r w:rsidR="00CC32E9">
              <w:rPr>
                <w:rFonts w:cs="Calibri"/>
                <w:b/>
                <w:bCs/>
                <w:color w:val="000000"/>
              </w:rPr>
              <w:t xml:space="preserve"> </w:t>
            </w:r>
            <w:r w:rsidR="00F94E00">
              <w:rPr>
                <w:rFonts w:cs="Calibri"/>
                <w:b/>
                <w:bCs/>
                <w:color w:val="000000"/>
              </w:rPr>
              <w:t xml:space="preserve">Robotic Process </w:t>
            </w:r>
            <w:r w:rsidR="009756EA">
              <w:rPr>
                <w:rFonts w:cs="Calibri"/>
                <w:b/>
                <w:bCs/>
                <w:color w:val="000000"/>
              </w:rPr>
              <w:t>Automation</w:t>
            </w:r>
            <w:r w:rsidR="00972111">
              <w:rPr>
                <w:rFonts w:cs="Calibri"/>
                <w:b/>
                <w:bCs/>
                <w:color w:val="000000"/>
              </w:rPr>
              <w:t xml:space="preserve"> Engineer</w:t>
            </w:r>
            <w:r w:rsidRPr="00CC4069">
              <w:rPr>
                <w:rFonts w:cs="Calibri"/>
                <w:color w:val="000000"/>
              </w:rPr>
              <w:t xml:space="preserve">, keen to gain experience in the IT sector with a view to </w:t>
            </w:r>
            <w:r w:rsidR="00852461" w:rsidRPr="00CC4069">
              <w:rPr>
                <w:rFonts w:cs="Calibri"/>
                <w:color w:val="000000"/>
              </w:rPr>
              <w:t>progressing to</w:t>
            </w:r>
            <w:r w:rsidRPr="00CC4069">
              <w:rPr>
                <w:rFonts w:cs="Calibri"/>
                <w:color w:val="000000"/>
              </w:rPr>
              <w:t xml:space="preserve"> a successful career within</w:t>
            </w:r>
            <w:r w:rsidR="00EE2E18">
              <w:rPr>
                <w:rFonts w:cs="Calibri"/>
                <w:color w:val="000000"/>
              </w:rPr>
              <w:t xml:space="preserve"> a thriving organization. Enjoy</w:t>
            </w:r>
            <w:r w:rsidRPr="00CC4069">
              <w:rPr>
                <w:rFonts w:cs="Calibri"/>
                <w:color w:val="000000"/>
              </w:rPr>
              <w:t xml:space="preserve"> wo</w:t>
            </w:r>
            <w:r w:rsidR="00EE2E18">
              <w:rPr>
                <w:rFonts w:cs="Calibri"/>
                <w:color w:val="000000"/>
              </w:rPr>
              <w:t xml:space="preserve">rking as part of a </w:t>
            </w:r>
            <w:r w:rsidR="00DA4C48">
              <w:rPr>
                <w:rFonts w:cs="Calibri"/>
                <w:color w:val="000000"/>
              </w:rPr>
              <w:t>team and</w:t>
            </w:r>
            <w:r w:rsidR="00EE2E18">
              <w:rPr>
                <w:rFonts w:cs="Calibri"/>
                <w:color w:val="000000"/>
              </w:rPr>
              <w:t xml:space="preserve"> have</w:t>
            </w:r>
            <w:r w:rsidRPr="00CC4069">
              <w:rPr>
                <w:rFonts w:cs="Calibri"/>
                <w:color w:val="000000"/>
              </w:rPr>
              <w:t xml:space="preserve"> the necessary skills and attributes to succeed in challenging and demanding situations</w:t>
            </w:r>
            <w:r w:rsidR="00BF3AD9" w:rsidRPr="00CC4069">
              <w:rPr>
                <w:rFonts w:cs="Calibri"/>
              </w:rPr>
              <w:t>.</w:t>
            </w:r>
          </w:p>
          <w:p w14:paraId="4F8F8CEE" w14:textId="77777777" w:rsidR="00AB1BD6" w:rsidRDefault="00AB1BD6" w:rsidP="00C2569F">
            <w:pPr>
              <w:pBdr>
                <w:bottom w:val="single" w:sz="4" w:space="1" w:color="808080"/>
              </w:pBdr>
              <w:spacing w:after="0" w:line="240" w:lineRule="auto"/>
              <w:rPr>
                <w:rFonts w:cs="Calibri"/>
                <w:b/>
                <w:sz w:val="28"/>
                <w:szCs w:val="28"/>
              </w:rPr>
            </w:pPr>
          </w:p>
          <w:p w14:paraId="511E6638" w14:textId="77777777" w:rsidR="00A17C51"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 xml:space="preserve">WORK </w:t>
            </w:r>
            <w:r w:rsidR="007039B9" w:rsidRPr="00CC4069">
              <w:rPr>
                <w:rFonts w:cs="Calibri"/>
                <w:b/>
                <w:sz w:val="28"/>
                <w:szCs w:val="28"/>
              </w:rPr>
              <w:t>EXPERIENCE</w:t>
            </w:r>
          </w:p>
          <w:p w14:paraId="1644516E" w14:textId="3612F4E4" w:rsidR="00884077" w:rsidRPr="005056A1" w:rsidRDefault="005056A1" w:rsidP="00590032">
            <w:pPr>
              <w:spacing w:after="0" w:line="240" w:lineRule="auto"/>
              <w:jc w:val="both"/>
              <w:rPr>
                <w:rFonts w:cs="Calibri"/>
                <w:b/>
              </w:rPr>
            </w:pPr>
            <w:r w:rsidRPr="005056A1">
              <w:rPr>
                <w:rFonts w:cs="Calibri"/>
                <w:b/>
                <w:smallCaps/>
                <w:sz w:val="28"/>
                <w:szCs w:val="52"/>
              </w:rPr>
              <w:t xml:space="preserve">Sr. </w:t>
            </w:r>
            <w:r w:rsidR="00FB6142">
              <w:rPr>
                <w:rFonts w:cs="Calibri"/>
                <w:b/>
                <w:smallCaps/>
                <w:sz w:val="28"/>
                <w:szCs w:val="52"/>
              </w:rPr>
              <w:t xml:space="preserve">RPA </w:t>
            </w:r>
            <w:r w:rsidR="00E57181">
              <w:rPr>
                <w:rFonts w:cs="Calibri"/>
                <w:b/>
                <w:smallCaps/>
                <w:sz w:val="28"/>
                <w:szCs w:val="52"/>
              </w:rPr>
              <w:t xml:space="preserve">lead </w:t>
            </w:r>
            <w:r w:rsidRPr="005056A1">
              <w:rPr>
                <w:rFonts w:cs="Calibri"/>
                <w:b/>
                <w:smallCaps/>
                <w:sz w:val="28"/>
                <w:szCs w:val="52"/>
              </w:rPr>
              <w:t>&amp; Solution architect</w:t>
            </w:r>
            <w:r w:rsidR="00884077" w:rsidRPr="005056A1">
              <w:rPr>
                <w:rFonts w:cs="Calibri"/>
                <w:b/>
                <w:sz w:val="26"/>
                <w:szCs w:val="26"/>
              </w:rPr>
              <w:t xml:space="preserve">                                                                              </w:t>
            </w:r>
            <w:r w:rsidR="007B192E" w:rsidRPr="005056A1">
              <w:rPr>
                <w:rFonts w:cs="Calibri"/>
                <w:b/>
                <w:sz w:val="26"/>
                <w:szCs w:val="26"/>
              </w:rPr>
              <w:t xml:space="preserve">  </w:t>
            </w:r>
            <w:r w:rsidR="00571ECF" w:rsidRPr="005056A1">
              <w:rPr>
                <w:rFonts w:cs="Calibri"/>
                <w:b/>
              </w:rPr>
              <w:t xml:space="preserve">          </w:t>
            </w:r>
          </w:p>
          <w:p w14:paraId="55F4AFB1" w14:textId="366D4333" w:rsidR="00CF0514" w:rsidRDefault="00070F65" w:rsidP="00884077">
            <w:pPr>
              <w:spacing w:after="0" w:line="240" w:lineRule="auto"/>
              <w:rPr>
                <w:rFonts w:cs="Calibri"/>
              </w:rPr>
            </w:pPr>
            <w:r>
              <w:rPr>
                <w:rFonts w:cs="Calibri"/>
                <w:b/>
                <w:bCs/>
              </w:rPr>
              <w:t>N</w:t>
            </w:r>
            <w:r w:rsidR="00F13A1E" w:rsidRPr="00F13A1E">
              <w:rPr>
                <w:rFonts w:cs="Calibri"/>
                <w:b/>
                <w:bCs/>
              </w:rPr>
              <w:t xml:space="preserve">etlink software group </w:t>
            </w:r>
            <w:r w:rsidRPr="00F13A1E">
              <w:rPr>
                <w:rFonts w:cs="Calibri"/>
                <w:b/>
                <w:bCs/>
              </w:rPr>
              <w:t>America</w:t>
            </w:r>
            <w:r w:rsidR="00F13A1E" w:rsidRPr="00F13A1E">
              <w:rPr>
                <w:rFonts w:cs="Calibri"/>
                <w:b/>
                <w:bCs/>
              </w:rPr>
              <w:t xml:space="preserve"> inc</w:t>
            </w:r>
            <w:r>
              <w:rPr>
                <w:rFonts w:cs="Calibri"/>
              </w:rPr>
              <w:t xml:space="preserve">             </w:t>
            </w:r>
            <w:r w:rsidR="00E606EA">
              <w:rPr>
                <w:rFonts w:cs="Calibri"/>
              </w:rPr>
              <w:t xml:space="preserve">                                             </w:t>
            </w:r>
            <w:r>
              <w:rPr>
                <w:rFonts w:cs="Calibri"/>
              </w:rPr>
              <w:t xml:space="preserve">            </w:t>
            </w:r>
            <w:r w:rsidR="00550A5E">
              <w:rPr>
                <w:rFonts w:cs="Calibri"/>
              </w:rPr>
              <w:t>Nov 2019</w:t>
            </w:r>
            <w:r w:rsidR="00922DC9">
              <w:rPr>
                <w:rFonts w:cs="Calibri"/>
              </w:rPr>
              <w:t xml:space="preserve"> </w:t>
            </w:r>
            <w:r w:rsidR="00702A69">
              <w:rPr>
                <w:rFonts w:cs="Calibri"/>
              </w:rPr>
              <w:t>-</w:t>
            </w:r>
            <w:r w:rsidR="00B13296">
              <w:rPr>
                <w:rFonts w:cs="Calibri"/>
              </w:rPr>
              <w:t xml:space="preserve"> </w:t>
            </w:r>
            <w:r w:rsidR="00702A69">
              <w:rPr>
                <w:rFonts w:cs="Calibri"/>
              </w:rPr>
              <w:t>Present</w:t>
            </w:r>
            <w:r w:rsidR="00B13296">
              <w:rPr>
                <w:rFonts w:cs="Calibri"/>
              </w:rPr>
              <w:t xml:space="preserve">         </w:t>
            </w:r>
            <w:r w:rsidR="00E24AED">
              <w:rPr>
                <w:rFonts w:cs="Calibri"/>
              </w:rPr>
              <w:t xml:space="preserve">                         </w:t>
            </w:r>
            <w:r w:rsidR="00B13296">
              <w:rPr>
                <w:rFonts w:cs="Calibri"/>
              </w:rPr>
              <w:t xml:space="preserve">                </w:t>
            </w:r>
          </w:p>
          <w:p w14:paraId="27050520" w14:textId="344456D0" w:rsidR="00CB3243" w:rsidRDefault="00CB3243" w:rsidP="00CB3243">
            <w:pPr>
              <w:spacing w:after="0" w:line="240" w:lineRule="auto"/>
              <w:rPr>
                <w:rFonts w:cs="Calibri"/>
              </w:rPr>
            </w:pPr>
            <w:r w:rsidRPr="0071020B">
              <w:rPr>
                <w:rFonts w:cs="Calibri"/>
                <w:b/>
                <w:bCs/>
              </w:rPr>
              <w:t>Tech</w:t>
            </w:r>
            <w:r>
              <w:rPr>
                <w:rFonts w:cs="Calibri"/>
              </w:rPr>
              <w:t xml:space="preserve"> </w:t>
            </w:r>
            <w:r w:rsidRPr="00DF73EF">
              <w:rPr>
                <w:rFonts w:cs="Calibri"/>
                <w:b/>
                <w:bCs/>
              </w:rPr>
              <w:t>Mahindra</w:t>
            </w:r>
            <w:r w:rsidR="00922DC9">
              <w:rPr>
                <w:rFonts w:cs="Calibri"/>
                <w:b/>
                <w:bCs/>
              </w:rPr>
              <w:t xml:space="preserve">                                                                                                           </w:t>
            </w:r>
            <w:r w:rsidR="00563DF0" w:rsidRPr="00563DF0">
              <w:rPr>
                <w:rFonts w:cs="Calibri"/>
              </w:rPr>
              <w:t>March 2019 – Oct 2019</w:t>
            </w:r>
            <w:r w:rsidR="00563DF0">
              <w:rPr>
                <w:rFonts w:cs="Calibri"/>
                <w:b/>
                <w:bCs/>
              </w:rPr>
              <w:t xml:space="preserve"> </w:t>
            </w:r>
            <w:r w:rsidR="00922DC9">
              <w:rPr>
                <w:rFonts w:cs="Calibri"/>
                <w:b/>
                <w:bCs/>
              </w:rPr>
              <w:t xml:space="preserve">   </w:t>
            </w:r>
            <w:r w:rsidR="0046246E">
              <w:rPr>
                <w:rFonts w:cs="Calibri"/>
                <w:b/>
                <w:bCs/>
              </w:rPr>
              <w:t xml:space="preserve"> </w:t>
            </w:r>
          </w:p>
          <w:p w14:paraId="06A25EB7" w14:textId="6EE90D70" w:rsidR="00F94E00" w:rsidRDefault="00CB3243" w:rsidP="00884077">
            <w:pPr>
              <w:spacing w:after="0" w:line="240" w:lineRule="auto"/>
              <w:rPr>
                <w:rFonts w:cs="Calibri"/>
              </w:rPr>
            </w:pPr>
            <w:r>
              <w:rPr>
                <w:rFonts w:cs="Calibri"/>
                <w:b/>
              </w:rPr>
              <w:t>COGNIZANT</w:t>
            </w:r>
            <w:r>
              <w:rPr>
                <w:rFonts w:cs="Calibri"/>
              </w:rPr>
              <w:t xml:space="preserve"> </w:t>
            </w:r>
            <w:r w:rsidR="00106EEC">
              <w:rPr>
                <w:rFonts w:cs="Calibri"/>
              </w:rPr>
              <w:t xml:space="preserve">                                                                                                                </w:t>
            </w:r>
            <w:r w:rsidR="007719A6">
              <w:rPr>
                <w:rFonts w:cs="Calibri"/>
              </w:rPr>
              <w:t xml:space="preserve">Aug 2016 </w:t>
            </w:r>
            <w:r w:rsidR="00506E28">
              <w:rPr>
                <w:rFonts w:cs="Calibri"/>
              </w:rPr>
              <w:t>–</w:t>
            </w:r>
            <w:r w:rsidR="007719A6">
              <w:rPr>
                <w:rFonts w:cs="Calibri"/>
              </w:rPr>
              <w:t xml:space="preserve"> </w:t>
            </w:r>
            <w:r w:rsidR="00506E28">
              <w:rPr>
                <w:rFonts w:cs="Calibri"/>
              </w:rPr>
              <w:t>March 2019</w:t>
            </w:r>
            <w:r w:rsidR="00106EEC">
              <w:rPr>
                <w:rFonts w:cs="Calibri"/>
              </w:rPr>
              <w:t xml:space="preserve"> </w:t>
            </w:r>
          </w:p>
          <w:p w14:paraId="1E184DE7" w14:textId="77777777" w:rsidR="007443E5" w:rsidRDefault="007443E5" w:rsidP="00884077">
            <w:pPr>
              <w:spacing w:after="0" w:line="240" w:lineRule="auto"/>
              <w:rPr>
                <w:rFonts w:cs="Calibri"/>
              </w:rPr>
            </w:pPr>
          </w:p>
          <w:p w14:paraId="25714BF8" w14:textId="77777777" w:rsidR="007443E5" w:rsidRDefault="007443E5" w:rsidP="00884077">
            <w:pPr>
              <w:spacing w:after="0" w:line="240" w:lineRule="auto"/>
              <w:rPr>
                <w:rFonts w:cs="Calibri"/>
              </w:rPr>
            </w:pPr>
          </w:p>
          <w:p w14:paraId="067C33A7" w14:textId="77777777" w:rsidR="00AB6B95" w:rsidRDefault="00AB6B95" w:rsidP="00AB6B95">
            <w:pPr>
              <w:numPr>
                <w:ilvl w:val="0"/>
                <w:numId w:val="8"/>
              </w:numPr>
              <w:spacing w:after="0" w:line="240" w:lineRule="auto"/>
              <w:textAlignment w:val="baseline"/>
            </w:pPr>
            <w:r w:rsidRPr="0030195E">
              <w:t>Assess automation opportunity from technical perspective and provide solution</w:t>
            </w:r>
            <w:r>
              <w:t>.</w:t>
            </w:r>
          </w:p>
          <w:p w14:paraId="77547940" w14:textId="43DECB87" w:rsidR="001A14A1" w:rsidRPr="0030195E" w:rsidRDefault="001A14A1" w:rsidP="001A14A1">
            <w:pPr>
              <w:numPr>
                <w:ilvl w:val="0"/>
                <w:numId w:val="8"/>
              </w:numPr>
              <w:spacing w:after="0" w:line="240" w:lineRule="auto"/>
              <w:textAlignment w:val="baseline"/>
            </w:pPr>
            <w:r>
              <w:t>Responsible for Creating technical and commercial Proposal.</w:t>
            </w:r>
          </w:p>
          <w:p w14:paraId="65D636E0" w14:textId="77777777" w:rsidR="00AB6B95" w:rsidRPr="0030195E" w:rsidRDefault="00AB6B95" w:rsidP="00AB6B95">
            <w:pPr>
              <w:numPr>
                <w:ilvl w:val="0"/>
                <w:numId w:val="8"/>
              </w:numPr>
              <w:spacing w:after="0" w:line="240" w:lineRule="auto"/>
              <w:textAlignment w:val="baseline"/>
            </w:pPr>
            <w:r w:rsidRPr="0030195E">
              <w:t>Anticipate, identify, track, and resolve technical issues and risks affecting delivery</w:t>
            </w:r>
            <w:r>
              <w:t>.</w:t>
            </w:r>
          </w:p>
          <w:p w14:paraId="66042BD4" w14:textId="77777777" w:rsidR="00AB6B95" w:rsidRDefault="00AB6B95" w:rsidP="00AB6B95">
            <w:pPr>
              <w:numPr>
                <w:ilvl w:val="0"/>
                <w:numId w:val="8"/>
              </w:numPr>
              <w:spacing w:after="0" w:line="240" w:lineRule="auto"/>
              <w:textAlignment w:val="baseline"/>
            </w:pPr>
            <w:r w:rsidRPr="0030195E">
              <w:t>Perform detailed estimations towards the finalized in-scope processes planned under development sprints</w:t>
            </w:r>
            <w:r>
              <w:t>.</w:t>
            </w:r>
          </w:p>
          <w:p w14:paraId="491258E7" w14:textId="77777777" w:rsidR="00AB6B95" w:rsidRDefault="00AB6B95" w:rsidP="00AB6B95">
            <w:pPr>
              <w:numPr>
                <w:ilvl w:val="0"/>
                <w:numId w:val="8"/>
              </w:numPr>
              <w:spacing w:after="0" w:line="240" w:lineRule="auto"/>
              <w:textAlignment w:val="baseline"/>
            </w:pPr>
            <w:r w:rsidRPr="0030195E">
              <w:t>Support pre-sales activities and provide technical solutions, effort estimation, and delivery strategy</w:t>
            </w:r>
            <w:r>
              <w:t>.</w:t>
            </w:r>
          </w:p>
          <w:p w14:paraId="5FE97D8B" w14:textId="77777777" w:rsidR="00AB6B95" w:rsidRPr="0030195E" w:rsidRDefault="00AB6B95" w:rsidP="00AB6B95">
            <w:pPr>
              <w:numPr>
                <w:ilvl w:val="0"/>
                <w:numId w:val="8"/>
              </w:numPr>
              <w:spacing w:after="0" w:line="240" w:lineRule="auto"/>
              <w:textAlignment w:val="baseline"/>
            </w:pPr>
            <w:r>
              <w:t>A</w:t>
            </w:r>
            <w:r w:rsidRPr="0030195E">
              <w:t>ssist sales team as needed to provide customer technical win by acting as technical advisor to customers</w:t>
            </w:r>
            <w:r>
              <w:t>.</w:t>
            </w:r>
          </w:p>
          <w:p w14:paraId="1B821F5B" w14:textId="77777777" w:rsidR="00AB6B95" w:rsidRPr="0030195E" w:rsidRDefault="00AB6B95" w:rsidP="00AB6B95">
            <w:pPr>
              <w:numPr>
                <w:ilvl w:val="0"/>
                <w:numId w:val="8"/>
              </w:numPr>
              <w:spacing w:after="0" w:line="240" w:lineRule="auto"/>
              <w:textAlignment w:val="baseline"/>
            </w:pPr>
            <w:r w:rsidRPr="0030195E">
              <w:t>Lead a team of developers through project completion</w:t>
            </w:r>
            <w:r>
              <w:t>.</w:t>
            </w:r>
          </w:p>
          <w:p w14:paraId="69F9A213" w14:textId="77777777" w:rsidR="00AB6B95" w:rsidRDefault="00AB6B95" w:rsidP="00AB6B95">
            <w:pPr>
              <w:numPr>
                <w:ilvl w:val="0"/>
                <w:numId w:val="8"/>
              </w:numPr>
              <w:spacing w:after="0" w:line="240" w:lineRule="auto"/>
              <w:textAlignment w:val="baseline"/>
            </w:pPr>
            <w:r w:rsidRPr="0030195E">
              <w:t>Define complexity of the process in terms of Robotic Process Automation delivery</w:t>
            </w:r>
            <w:r>
              <w:t>.</w:t>
            </w:r>
          </w:p>
          <w:p w14:paraId="26BA65FA" w14:textId="77777777" w:rsidR="00AB6B95" w:rsidRPr="0030195E" w:rsidRDefault="00AB6B95" w:rsidP="00AB6B95">
            <w:pPr>
              <w:numPr>
                <w:ilvl w:val="0"/>
                <w:numId w:val="8"/>
              </w:numPr>
              <w:spacing w:after="0" w:line="240" w:lineRule="auto"/>
              <w:textAlignment w:val="baseline"/>
            </w:pPr>
            <w:r w:rsidRPr="0030195E">
              <w:t>Develop Detail Process Description – PDD</w:t>
            </w:r>
            <w:r>
              <w:t xml:space="preserve"> and SDD.</w:t>
            </w:r>
          </w:p>
          <w:p w14:paraId="57E6FA64" w14:textId="14DBE69A" w:rsidR="00AB6B95" w:rsidRPr="0030195E" w:rsidRDefault="00AB6B95" w:rsidP="00AB6B95">
            <w:pPr>
              <w:numPr>
                <w:ilvl w:val="0"/>
                <w:numId w:val="8"/>
              </w:numPr>
              <w:spacing w:after="0" w:line="240" w:lineRule="auto"/>
              <w:textAlignment w:val="baseline"/>
            </w:pPr>
            <w:r w:rsidRPr="0030195E">
              <w:t xml:space="preserve">Deliver demos, technical </w:t>
            </w:r>
            <w:r w:rsidR="00DA4C48" w:rsidRPr="0030195E">
              <w:t>training</w:t>
            </w:r>
            <w:r w:rsidRPr="0030195E">
              <w:t>, and support for new/existing customers</w:t>
            </w:r>
            <w:r>
              <w:t>.</w:t>
            </w:r>
          </w:p>
          <w:p w14:paraId="5320AE9C" w14:textId="77777777" w:rsidR="00AB6B95" w:rsidRDefault="00AB6B95" w:rsidP="00AB6B95">
            <w:pPr>
              <w:numPr>
                <w:ilvl w:val="0"/>
                <w:numId w:val="8"/>
              </w:numPr>
              <w:spacing w:after="0" w:line="240" w:lineRule="auto"/>
              <w:textAlignment w:val="baseline"/>
            </w:pPr>
            <w:r w:rsidRPr="0030195E">
              <w:t>Grow and identify RPA sales opportunities within assigned accounts</w:t>
            </w:r>
            <w:r>
              <w:t>.</w:t>
            </w:r>
          </w:p>
          <w:p w14:paraId="27D7802C" w14:textId="77777777" w:rsidR="00606489" w:rsidRDefault="00F94E00" w:rsidP="00606489">
            <w:pPr>
              <w:numPr>
                <w:ilvl w:val="0"/>
                <w:numId w:val="8"/>
              </w:numPr>
              <w:spacing w:after="0" w:line="240" w:lineRule="auto"/>
              <w:textAlignment w:val="baseline"/>
            </w:pPr>
            <w:r>
              <w:t>Created end to end automation solutions for clients as per requirement which involves feasibility study, designing architecture, development, testing and deployment.</w:t>
            </w:r>
          </w:p>
          <w:p w14:paraId="115CE83C" w14:textId="1B49B454" w:rsidR="0042216D" w:rsidRDefault="0042216D" w:rsidP="00606489">
            <w:pPr>
              <w:numPr>
                <w:ilvl w:val="0"/>
                <w:numId w:val="8"/>
              </w:numPr>
              <w:spacing w:after="0" w:line="240" w:lineRule="auto"/>
              <w:textAlignment w:val="baseline"/>
            </w:pPr>
            <w:r>
              <w:t xml:space="preserve">Experienced in setting up of the full architecture of the high availability RPA setup like setting up of orchestrators, database, elastic search, </w:t>
            </w:r>
            <w:r w:rsidR="00DA4C48">
              <w:t>Kibana</w:t>
            </w:r>
            <w:r>
              <w:t>.</w:t>
            </w:r>
          </w:p>
          <w:p w14:paraId="34460DE1" w14:textId="77777777" w:rsidR="0042216D" w:rsidRPr="0042216D" w:rsidRDefault="0042216D" w:rsidP="00606489">
            <w:pPr>
              <w:numPr>
                <w:ilvl w:val="0"/>
                <w:numId w:val="8"/>
              </w:numPr>
              <w:spacing w:after="0" w:line="240" w:lineRule="auto"/>
              <w:textAlignment w:val="baseline"/>
            </w:pPr>
            <w:r>
              <w:t>Completed more than 50</w:t>
            </w:r>
            <w:r w:rsidR="00F94E00">
              <w:t xml:space="preserve"> auto</w:t>
            </w:r>
            <w:r>
              <w:t xml:space="preserve">mation processes which are </w:t>
            </w:r>
            <w:r w:rsidRPr="00606489">
              <w:t>running successfully in the robot machines for different clients</w:t>
            </w:r>
            <w:r w:rsidR="00EC0A83">
              <w:t>.</w:t>
            </w:r>
          </w:p>
          <w:p w14:paraId="7E8F4089" w14:textId="77777777" w:rsidR="00C9584D" w:rsidRDefault="00E659B0" w:rsidP="00606489">
            <w:pPr>
              <w:numPr>
                <w:ilvl w:val="0"/>
                <w:numId w:val="8"/>
              </w:numPr>
              <w:spacing w:after="0" w:line="240" w:lineRule="auto"/>
              <w:textAlignment w:val="baseline"/>
            </w:pPr>
            <w:r>
              <w:t xml:space="preserve">Involved in creating CUSTOM </w:t>
            </w:r>
            <w:r w:rsidR="00257B25">
              <w:t xml:space="preserve">ACTIVITY as per the project requirements. </w:t>
            </w:r>
          </w:p>
          <w:p w14:paraId="58ABB2C4" w14:textId="77777777" w:rsidR="00A3745B" w:rsidRDefault="002013BC" w:rsidP="00606489">
            <w:pPr>
              <w:numPr>
                <w:ilvl w:val="0"/>
                <w:numId w:val="8"/>
              </w:numPr>
              <w:spacing w:after="0" w:line="240" w:lineRule="auto"/>
              <w:textAlignment w:val="baseline"/>
            </w:pPr>
            <w:r>
              <w:t>Performed in peer reviews of</w:t>
            </w:r>
            <w:r w:rsidR="00A3745B">
              <w:t xml:space="preserve"> the bot as per the review template of the organization.</w:t>
            </w:r>
          </w:p>
          <w:p w14:paraId="4DF5F1BA" w14:textId="139B5FC5" w:rsidR="00F94E00" w:rsidRDefault="001C6F05" w:rsidP="00606489">
            <w:pPr>
              <w:numPr>
                <w:ilvl w:val="0"/>
                <w:numId w:val="8"/>
              </w:numPr>
              <w:spacing w:after="0" w:line="240" w:lineRule="auto"/>
              <w:textAlignment w:val="baseline"/>
            </w:pPr>
            <w:r>
              <w:t xml:space="preserve">Responsible </w:t>
            </w:r>
            <w:r w:rsidR="002B2650">
              <w:t>for maintaining</w:t>
            </w:r>
            <w:r w:rsidR="00F94E00">
              <w:t xml:space="preserve"> the High availability setup of UiPath which has more than 300+ bots running into production which is managed by orchestrator nodes and load balancer. </w:t>
            </w:r>
          </w:p>
          <w:p w14:paraId="6F475551" w14:textId="77777777" w:rsidR="007443E5" w:rsidRDefault="007443E5" w:rsidP="00606489">
            <w:pPr>
              <w:numPr>
                <w:ilvl w:val="0"/>
                <w:numId w:val="8"/>
              </w:numPr>
              <w:spacing w:after="0" w:line="240" w:lineRule="auto"/>
              <w:textAlignment w:val="baseline"/>
            </w:pPr>
            <w:r>
              <w:t>Responsible for Process Mining to understand the business process.</w:t>
            </w:r>
          </w:p>
          <w:p w14:paraId="1EA10215" w14:textId="77777777" w:rsidR="00AB1BD6" w:rsidRDefault="00AB1BD6" w:rsidP="00C2569F">
            <w:pPr>
              <w:pBdr>
                <w:bottom w:val="single" w:sz="4" w:space="1" w:color="808080"/>
              </w:pBdr>
              <w:spacing w:after="0" w:line="240" w:lineRule="auto"/>
              <w:rPr>
                <w:rFonts w:cs="Calibri"/>
                <w:b/>
                <w:sz w:val="28"/>
                <w:szCs w:val="28"/>
              </w:rPr>
            </w:pPr>
          </w:p>
          <w:p w14:paraId="21D9AAA2" w14:textId="77777777" w:rsidR="00E03DCD"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EDUCATION</w:t>
            </w:r>
          </w:p>
          <w:p w14:paraId="3673DBDF" w14:textId="6C837FF5" w:rsidR="00E03DCD" w:rsidRPr="00CC4069" w:rsidRDefault="00DA4C48" w:rsidP="00E03DCD">
            <w:pPr>
              <w:spacing w:after="0" w:line="240" w:lineRule="auto"/>
              <w:rPr>
                <w:rFonts w:cs="Calibri"/>
                <w:color w:val="000000"/>
              </w:rPr>
            </w:pPr>
            <w:r>
              <w:rPr>
                <w:rFonts w:cs="Calibri"/>
                <w:b/>
                <w:sz w:val="26"/>
                <w:szCs w:val="26"/>
              </w:rPr>
              <w:t>Bachelor of Engineering</w:t>
            </w:r>
            <w:r w:rsidR="005D60C4">
              <w:rPr>
                <w:rFonts w:cs="Calibri"/>
                <w:b/>
                <w:sz w:val="26"/>
                <w:szCs w:val="26"/>
              </w:rPr>
              <w:t xml:space="preserve">              </w:t>
            </w:r>
            <w:r w:rsidR="00E03DCD" w:rsidRPr="00CC4069">
              <w:rPr>
                <w:rFonts w:cs="Calibri"/>
                <w:b/>
                <w:sz w:val="26"/>
                <w:szCs w:val="26"/>
              </w:rPr>
              <w:t xml:space="preserve"> </w:t>
            </w:r>
            <w:r w:rsidR="005D60C4">
              <w:rPr>
                <w:rFonts w:cs="Calibri"/>
                <w:b/>
                <w:sz w:val="26"/>
                <w:szCs w:val="26"/>
              </w:rPr>
              <w:t xml:space="preserve">                                                            </w:t>
            </w:r>
            <w:r w:rsidR="00C80F00">
              <w:rPr>
                <w:rFonts w:cs="Calibri"/>
                <w:b/>
                <w:sz w:val="26"/>
                <w:szCs w:val="26"/>
              </w:rPr>
              <w:t xml:space="preserve">  </w:t>
            </w:r>
            <w:r w:rsidR="00571ECF">
              <w:rPr>
                <w:rFonts w:cs="Calibri"/>
                <w:b/>
                <w:sz w:val="26"/>
                <w:szCs w:val="26"/>
              </w:rPr>
              <w:t xml:space="preserve">         </w:t>
            </w:r>
            <w:r w:rsidR="00C80F00">
              <w:rPr>
                <w:rFonts w:cs="Calibri"/>
                <w:b/>
                <w:sz w:val="26"/>
                <w:szCs w:val="26"/>
              </w:rPr>
              <w:t xml:space="preserve"> </w:t>
            </w:r>
            <w:r w:rsidR="006532C8">
              <w:rPr>
                <w:rFonts w:cs="Calibri"/>
                <w:color w:val="000000"/>
              </w:rPr>
              <w:t>JUN 2016</w:t>
            </w:r>
          </w:p>
          <w:p w14:paraId="2E4E5311" w14:textId="77777777" w:rsidR="00C110E7" w:rsidRDefault="005D60C4" w:rsidP="00E03DCD">
            <w:pPr>
              <w:spacing w:after="0" w:line="240" w:lineRule="auto"/>
              <w:rPr>
                <w:rFonts w:cs="Calibri"/>
              </w:rPr>
            </w:pPr>
            <w:r>
              <w:rPr>
                <w:rFonts w:cs="Calibri"/>
                <w:b/>
              </w:rPr>
              <w:t xml:space="preserve">Rajiv Gandhi </w:t>
            </w:r>
            <w:r w:rsidR="00DA4C48">
              <w:rPr>
                <w:rFonts w:cs="Calibri"/>
                <w:b/>
              </w:rPr>
              <w:t>Technical,</w:t>
            </w:r>
            <w:r>
              <w:rPr>
                <w:rFonts w:cs="Calibri"/>
              </w:rPr>
              <w:t xml:space="preserve"> Bhopal, Madhya Pradesh</w:t>
            </w:r>
            <w:r w:rsidR="00120C9E">
              <w:rPr>
                <w:rFonts w:cs="Calibri"/>
              </w:rPr>
              <w:t xml:space="preserve">                                                    </w:t>
            </w:r>
          </w:p>
          <w:p w14:paraId="093592CD" w14:textId="6DBE0839" w:rsidR="00E03DCD" w:rsidRDefault="00E03DCD" w:rsidP="00E03DCD">
            <w:pPr>
              <w:spacing w:after="0" w:line="240" w:lineRule="auto"/>
              <w:rPr>
                <w:rFonts w:cs="Calibri"/>
              </w:rPr>
            </w:pPr>
            <w:r w:rsidRPr="00CC4069">
              <w:rPr>
                <w:rFonts w:cs="Calibri"/>
              </w:rPr>
              <w:t xml:space="preserve">Percentage </w:t>
            </w:r>
            <w:r w:rsidR="00977424">
              <w:rPr>
                <w:rFonts w:cs="Calibri"/>
              </w:rPr>
              <w:t>79.5</w:t>
            </w:r>
            <w:r w:rsidR="005D60C4">
              <w:rPr>
                <w:rFonts w:cs="Calibri"/>
              </w:rPr>
              <w:t>%</w:t>
            </w:r>
          </w:p>
          <w:p w14:paraId="674D6E9A" w14:textId="77777777" w:rsidR="0075394D" w:rsidRDefault="0075394D" w:rsidP="005D60C4">
            <w:pPr>
              <w:spacing w:after="0" w:line="240" w:lineRule="auto"/>
              <w:rPr>
                <w:b/>
                <w:bCs/>
                <w:sz w:val="26"/>
                <w:szCs w:val="26"/>
              </w:rPr>
            </w:pPr>
          </w:p>
          <w:p w14:paraId="209909A0" w14:textId="15ACE7C4" w:rsidR="005D60C4" w:rsidRPr="00CC4069" w:rsidRDefault="00D35076" w:rsidP="005D60C4">
            <w:pPr>
              <w:spacing w:after="0" w:line="240" w:lineRule="auto"/>
              <w:rPr>
                <w:rFonts w:cs="Calibri"/>
                <w:color w:val="000000"/>
              </w:rPr>
            </w:pPr>
            <w:r w:rsidRPr="00D35076">
              <w:rPr>
                <w:b/>
                <w:bCs/>
                <w:sz w:val="26"/>
                <w:szCs w:val="26"/>
              </w:rPr>
              <w:t>Intermediate Examination</w:t>
            </w:r>
            <w:r>
              <w:rPr>
                <w:b/>
                <w:bCs/>
                <w:szCs w:val="24"/>
              </w:rPr>
              <w:t xml:space="preserve">                                                                                      </w:t>
            </w:r>
            <w:r w:rsidR="00C80F00">
              <w:rPr>
                <w:b/>
                <w:bCs/>
                <w:szCs w:val="24"/>
              </w:rPr>
              <w:t xml:space="preserve">  </w:t>
            </w:r>
            <w:r w:rsidR="00571ECF">
              <w:rPr>
                <w:b/>
                <w:bCs/>
                <w:szCs w:val="24"/>
              </w:rPr>
              <w:t xml:space="preserve">           </w:t>
            </w:r>
            <w:r w:rsidR="005D60C4">
              <w:rPr>
                <w:rFonts w:cs="Calibri"/>
                <w:color w:val="000000"/>
              </w:rPr>
              <w:t>JUN</w:t>
            </w:r>
            <w:r w:rsidR="00C110E7">
              <w:rPr>
                <w:rFonts w:cs="Calibri"/>
                <w:color w:val="000000"/>
              </w:rPr>
              <w:t xml:space="preserve"> </w:t>
            </w:r>
            <w:r>
              <w:rPr>
                <w:rFonts w:cs="Calibri"/>
                <w:color w:val="000000"/>
              </w:rPr>
              <w:t>201</w:t>
            </w:r>
            <w:r w:rsidR="006532C8">
              <w:rPr>
                <w:rFonts w:cs="Calibri"/>
                <w:color w:val="000000"/>
              </w:rPr>
              <w:t>2</w:t>
            </w:r>
          </w:p>
          <w:p w14:paraId="2A130662" w14:textId="30B9C632" w:rsidR="005D60C4" w:rsidRPr="00D35076" w:rsidRDefault="00DA4C48" w:rsidP="00E03DCD">
            <w:pPr>
              <w:spacing w:after="0" w:line="240" w:lineRule="auto"/>
              <w:rPr>
                <w:rFonts w:cs="Calibri"/>
              </w:rPr>
            </w:pPr>
            <w:r>
              <w:rPr>
                <w:rFonts w:cs="Calibri"/>
                <w:b/>
              </w:rPr>
              <w:t>SSR School (</w:t>
            </w:r>
            <w:r w:rsidR="006532C8">
              <w:rPr>
                <w:rFonts w:cs="Calibri"/>
                <w:b/>
              </w:rPr>
              <w:t>MP Board</w:t>
            </w:r>
            <w:r>
              <w:rPr>
                <w:rFonts w:cs="Calibri"/>
                <w:b/>
              </w:rPr>
              <w:t>), Vidisha</w:t>
            </w:r>
            <w:r w:rsidR="00E606EA">
              <w:rPr>
                <w:rFonts w:cs="Calibri"/>
                <w:b/>
              </w:rPr>
              <w:t xml:space="preserve"> (MP)</w:t>
            </w:r>
          </w:p>
          <w:p w14:paraId="36E8AD7A" w14:textId="77777777" w:rsidR="00D35076" w:rsidRDefault="00D35076" w:rsidP="00D35076">
            <w:pPr>
              <w:spacing w:after="0" w:line="240" w:lineRule="auto"/>
              <w:rPr>
                <w:rFonts w:cs="Calibri"/>
              </w:rPr>
            </w:pPr>
            <w:r w:rsidRPr="00CC4069">
              <w:rPr>
                <w:rFonts w:cs="Calibri"/>
              </w:rPr>
              <w:t xml:space="preserve">Percentage </w:t>
            </w:r>
            <w:r w:rsidR="00977424">
              <w:rPr>
                <w:rFonts w:cs="Calibri"/>
              </w:rPr>
              <w:t>81</w:t>
            </w:r>
            <w:r>
              <w:rPr>
                <w:rFonts w:cs="Calibri"/>
              </w:rPr>
              <w:t>%</w:t>
            </w:r>
          </w:p>
          <w:p w14:paraId="1753ECED" w14:textId="77777777" w:rsidR="0075394D" w:rsidRDefault="0075394D" w:rsidP="006532C8">
            <w:pPr>
              <w:spacing w:after="0" w:line="240" w:lineRule="auto"/>
              <w:rPr>
                <w:b/>
                <w:bCs/>
                <w:sz w:val="26"/>
                <w:szCs w:val="26"/>
              </w:rPr>
            </w:pPr>
          </w:p>
          <w:p w14:paraId="09B4FE24" w14:textId="0EDA74C3" w:rsidR="006532C8" w:rsidRPr="00D35076" w:rsidRDefault="00D35076" w:rsidP="006532C8">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sidR="00571ECF">
              <w:rPr>
                <w:b/>
                <w:bCs/>
                <w:szCs w:val="24"/>
              </w:rPr>
              <w:t xml:space="preserve">              </w:t>
            </w:r>
            <w:r w:rsidR="00E606EA">
              <w:rPr>
                <w:rFonts w:cs="Calibri"/>
                <w:color w:val="000000"/>
              </w:rPr>
              <w:t>JUN</w:t>
            </w:r>
            <w:r w:rsidR="00C110E7">
              <w:rPr>
                <w:rFonts w:cs="Calibri"/>
                <w:color w:val="000000"/>
              </w:rPr>
              <w:t xml:space="preserve"> </w:t>
            </w:r>
            <w:r w:rsidR="00E606EA">
              <w:rPr>
                <w:rFonts w:cs="Calibri"/>
                <w:color w:val="000000"/>
              </w:rPr>
              <w:t>20</w:t>
            </w:r>
            <w:r w:rsidR="006532C8">
              <w:rPr>
                <w:rFonts w:cs="Calibri"/>
                <w:color w:val="000000"/>
              </w:rPr>
              <w:t>10</w:t>
            </w:r>
            <w:r w:rsidR="00E606EA">
              <w:rPr>
                <w:rFonts w:cs="Calibri"/>
                <w:b/>
              </w:rPr>
              <w:t xml:space="preserve"> </w:t>
            </w:r>
            <w:r w:rsidR="00DA4C48">
              <w:rPr>
                <w:rFonts w:cs="Calibri"/>
                <w:b/>
              </w:rPr>
              <w:t>SSR School (</w:t>
            </w:r>
            <w:r w:rsidR="006532C8">
              <w:rPr>
                <w:rFonts w:cs="Calibri"/>
                <w:b/>
              </w:rPr>
              <w:t>MP Board</w:t>
            </w:r>
            <w:r w:rsidR="00DA4C48">
              <w:rPr>
                <w:rFonts w:cs="Calibri"/>
                <w:b/>
              </w:rPr>
              <w:t>), Vidisha</w:t>
            </w:r>
            <w:r w:rsidR="006532C8">
              <w:rPr>
                <w:rFonts w:cs="Calibri"/>
                <w:b/>
              </w:rPr>
              <w:t xml:space="preserve"> (MP)</w:t>
            </w:r>
          </w:p>
          <w:p w14:paraId="7F866DD6" w14:textId="77777777" w:rsidR="00A747DF" w:rsidRPr="002744FA" w:rsidRDefault="00D35076" w:rsidP="002744FA">
            <w:pPr>
              <w:spacing w:after="0" w:line="240" w:lineRule="auto"/>
              <w:rPr>
                <w:rFonts w:cs="Calibri"/>
              </w:rPr>
            </w:pPr>
            <w:r>
              <w:rPr>
                <w:rFonts w:cs="Calibri"/>
              </w:rPr>
              <w:t xml:space="preserve"> </w:t>
            </w:r>
            <w:r w:rsidRPr="00CC4069">
              <w:rPr>
                <w:rFonts w:cs="Calibri"/>
              </w:rPr>
              <w:t xml:space="preserve">Percentage </w:t>
            </w:r>
            <w:r w:rsidR="006532C8">
              <w:rPr>
                <w:rFonts w:cs="Calibri"/>
              </w:rPr>
              <w:t>72</w:t>
            </w:r>
            <w:r>
              <w:rPr>
                <w:rFonts w:cs="Calibri"/>
              </w:rPr>
              <w:t>%</w:t>
            </w:r>
          </w:p>
          <w:p w14:paraId="6330A4E0" w14:textId="77777777" w:rsidR="00811BDD" w:rsidRPr="00CC4069" w:rsidRDefault="00811BDD" w:rsidP="00C2569F">
            <w:pPr>
              <w:pBdr>
                <w:bottom w:val="single" w:sz="4" w:space="1" w:color="808080"/>
              </w:pBdr>
              <w:spacing w:after="0" w:line="240" w:lineRule="auto"/>
              <w:rPr>
                <w:rFonts w:cs="Calibri"/>
                <w:b/>
                <w:sz w:val="28"/>
                <w:szCs w:val="28"/>
              </w:rPr>
            </w:pPr>
            <w:r w:rsidRPr="00CC4069">
              <w:rPr>
                <w:rFonts w:cs="Calibri"/>
                <w:b/>
                <w:sz w:val="28"/>
                <w:szCs w:val="28"/>
              </w:rPr>
              <w:lastRenderedPageBreak/>
              <w:t>PROJECTS</w:t>
            </w:r>
          </w:p>
          <w:p w14:paraId="6102F8E0" w14:textId="6324B37D" w:rsidR="0087609B" w:rsidRDefault="00EE6089" w:rsidP="0087609B">
            <w:r>
              <w:rPr>
                <w:rFonts w:cs="Calibri"/>
                <w:b/>
                <w:sz w:val="26"/>
                <w:szCs w:val="26"/>
              </w:rPr>
              <w:t>Pharma</w:t>
            </w:r>
            <w:r w:rsidR="003E2C28">
              <w:rPr>
                <w:rFonts w:cs="Calibri"/>
                <w:b/>
                <w:sz w:val="26"/>
                <w:szCs w:val="26"/>
              </w:rPr>
              <w:t xml:space="preserve"> Druid </w:t>
            </w:r>
            <w:r w:rsidR="00574B7F">
              <w:rPr>
                <w:rFonts w:cs="Calibri"/>
                <w:b/>
                <w:sz w:val="26"/>
                <w:szCs w:val="26"/>
              </w:rPr>
              <w:t>Chatbot</w:t>
            </w:r>
            <w:r w:rsidR="00211D88">
              <w:rPr>
                <w:rFonts w:cs="Calibri"/>
                <w:b/>
                <w:sz w:val="26"/>
                <w:szCs w:val="26"/>
              </w:rPr>
              <w:t xml:space="preserve"> with UiPat</w:t>
            </w:r>
            <w:r w:rsidR="007F3C3D">
              <w:rPr>
                <w:rFonts w:cs="Calibri"/>
                <w:b/>
                <w:sz w:val="26"/>
                <w:szCs w:val="26"/>
              </w:rPr>
              <w:t>h:</w:t>
            </w:r>
            <w:r w:rsidR="0087609B" w:rsidRPr="00534EC4">
              <w:rPr>
                <w:b/>
                <w:bCs/>
              </w:rPr>
              <w:t xml:space="preserve">   </w:t>
            </w:r>
            <w:r w:rsidR="005F68F6">
              <w:rPr>
                <w:b/>
                <w:bCs/>
              </w:rPr>
              <w:t>May 2024 to Aug 2024</w:t>
            </w:r>
            <w:r w:rsidR="0087609B" w:rsidRPr="00534EC4">
              <w:rPr>
                <w:b/>
                <w:bCs/>
              </w:rPr>
              <w:t xml:space="preserve">                                                                                                                     </w:t>
            </w:r>
            <w:r w:rsidR="009563AB">
              <w:t xml:space="preserve">This Chatbot talks </w:t>
            </w:r>
            <w:r w:rsidR="00C25BC8">
              <w:t xml:space="preserve">with </w:t>
            </w:r>
            <w:r w:rsidR="005961E3" w:rsidRPr="005961E3">
              <w:t xml:space="preserve">users to find information </w:t>
            </w:r>
            <w:r>
              <w:t xml:space="preserve">about drugs and health related issue </w:t>
            </w:r>
            <w:r w:rsidR="005961E3" w:rsidRPr="005961E3">
              <w:t>by instantly responding to questions and requests—whether through text input, audio input, or both—without the need for human intervention or manual research. </w:t>
            </w:r>
            <w:r w:rsidR="007708F3" w:rsidRPr="007708F3">
              <w:t>DRUID chatbot brings conversation capabilities to UiPath robots and adds cognitive services to DRUID chatbots.</w:t>
            </w:r>
            <w:r w:rsidR="00E160DD">
              <w:t xml:space="preserve">                                                  </w:t>
            </w:r>
            <w:r w:rsidR="00E160DD" w:rsidRPr="009C59B0">
              <w:rPr>
                <w:b/>
                <w:bCs/>
              </w:rPr>
              <w:t>Tools</w:t>
            </w:r>
            <w:r w:rsidR="009C59B0" w:rsidRPr="009C59B0">
              <w:rPr>
                <w:b/>
                <w:bCs/>
              </w:rPr>
              <w:t xml:space="preserve"> -</w:t>
            </w:r>
            <w:r w:rsidR="009C59B0">
              <w:t xml:space="preserve"> </w:t>
            </w:r>
            <w:r w:rsidR="009C59B0" w:rsidRPr="00534EC4">
              <w:rPr>
                <w:b/>
                <w:bCs/>
              </w:rPr>
              <w:t xml:space="preserve">UiPath, Druid, Healthcare </w:t>
            </w:r>
            <w:r w:rsidR="005F68F6" w:rsidRPr="00534EC4">
              <w:rPr>
                <w:b/>
                <w:bCs/>
              </w:rPr>
              <w:t>site</w:t>
            </w:r>
            <w:r w:rsidR="005F68F6">
              <w:rPr>
                <w:b/>
                <w:bCs/>
              </w:rPr>
              <w:t>, Database</w:t>
            </w:r>
            <w:r w:rsidR="009C59B0" w:rsidRPr="00534EC4">
              <w:rPr>
                <w:b/>
                <w:bCs/>
              </w:rPr>
              <w:t xml:space="preserve">                                                                                                                           </w:t>
            </w:r>
          </w:p>
          <w:p w14:paraId="08DE5A6F" w14:textId="4A25B891" w:rsidR="004B789C" w:rsidRPr="001709DE" w:rsidRDefault="00366322" w:rsidP="0087609B">
            <w:r>
              <w:rPr>
                <w:rFonts w:cs="Calibri"/>
                <w:b/>
                <w:sz w:val="26"/>
                <w:szCs w:val="26"/>
              </w:rPr>
              <w:t xml:space="preserve">Face Recognition </w:t>
            </w:r>
            <w:r w:rsidR="00E70D71">
              <w:rPr>
                <w:rFonts w:cs="Calibri"/>
                <w:b/>
                <w:sz w:val="26"/>
                <w:szCs w:val="26"/>
              </w:rPr>
              <w:t>&amp; Compariso</w:t>
            </w:r>
            <w:r w:rsidR="00405AE8">
              <w:rPr>
                <w:rFonts w:cs="Calibri"/>
                <w:b/>
                <w:sz w:val="26"/>
                <w:szCs w:val="26"/>
              </w:rPr>
              <w:t>n</w:t>
            </w:r>
            <w:r w:rsidR="007F3C3D">
              <w:rPr>
                <w:rFonts w:cs="Calibri"/>
                <w:b/>
                <w:sz w:val="26"/>
                <w:szCs w:val="26"/>
              </w:rPr>
              <w:t xml:space="preserve">:  </w:t>
            </w:r>
            <w:r w:rsidR="005F68F6">
              <w:rPr>
                <w:rFonts w:cs="Calibri"/>
                <w:b/>
                <w:sz w:val="26"/>
                <w:szCs w:val="26"/>
              </w:rPr>
              <w:t>Jan 2024 to Feb 2024</w:t>
            </w:r>
            <w:r w:rsidR="007F3C3D">
              <w:rPr>
                <w:rFonts w:cs="Calibri"/>
                <w:b/>
                <w:sz w:val="26"/>
                <w:szCs w:val="26"/>
              </w:rPr>
              <w:t xml:space="preserve">        </w:t>
            </w:r>
            <w:r w:rsidR="00405AE8" w:rsidRPr="00534EC4">
              <w:rPr>
                <w:b/>
                <w:bCs/>
              </w:rPr>
              <w:t xml:space="preserve">                                                         </w:t>
            </w:r>
            <w:r w:rsidR="001709DE" w:rsidRPr="00534EC4">
              <w:rPr>
                <w:b/>
                <w:bCs/>
              </w:rPr>
              <w:t xml:space="preserve">                                 </w:t>
            </w:r>
            <w:r w:rsidR="00FB1830" w:rsidRPr="001709DE">
              <w:t xml:space="preserve">This Bot </w:t>
            </w:r>
            <w:r w:rsidR="00446F15" w:rsidRPr="001709DE">
              <w:t>involves comparing two or more facial images to determine if they belong to the same person</w:t>
            </w:r>
            <w:r w:rsidR="00546EA4" w:rsidRPr="001709DE">
              <w:t xml:space="preserve"> </w:t>
            </w:r>
            <w:r w:rsidR="00226172">
              <w:t>and</w:t>
            </w:r>
            <w:r w:rsidR="00546EA4" w:rsidRPr="001709DE">
              <w:t xml:space="preserve"> matching a human face from a digital image against a database of known</w:t>
            </w:r>
            <w:r w:rsidR="00075D56">
              <w:t xml:space="preserve"> </w:t>
            </w:r>
            <w:r w:rsidR="00546EA4" w:rsidRPr="001709DE">
              <w:t>faces.</w:t>
            </w:r>
            <w:r w:rsidR="009C59B0">
              <w:t xml:space="preserve">             </w:t>
            </w:r>
            <w:r w:rsidR="009C59B0" w:rsidRPr="009C59B0">
              <w:rPr>
                <w:b/>
                <w:bCs/>
              </w:rPr>
              <w:t xml:space="preserve">Tools </w:t>
            </w:r>
            <w:r w:rsidR="005E4E22" w:rsidRPr="009C59B0">
              <w:rPr>
                <w:b/>
                <w:bCs/>
              </w:rPr>
              <w:t>-</w:t>
            </w:r>
            <w:r w:rsidR="005E4E22" w:rsidRPr="005E4E22">
              <w:rPr>
                <w:b/>
                <w:bCs/>
              </w:rPr>
              <w:t xml:space="preserve"> UiPath,</w:t>
            </w:r>
            <w:r w:rsidR="005E4E22">
              <w:t xml:space="preserve"> </w:t>
            </w:r>
            <w:r w:rsidR="005E4E22" w:rsidRPr="00534EC4">
              <w:rPr>
                <w:b/>
                <w:bCs/>
              </w:rPr>
              <w:t>AI Center</w:t>
            </w:r>
            <w:r w:rsidR="005E4E22">
              <w:rPr>
                <w:b/>
                <w:bCs/>
              </w:rPr>
              <w:t>, OCR</w:t>
            </w:r>
            <w:r w:rsidR="005E4E22" w:rsidRPr="00534EC4">
              <w:rPr>
                <w:b/>
                <w:bCs/>
              </w:rPr>
              <w:t xml:space="preserve">                                                                                          </w:t>
            </w:r>
            <w:r w:rsidR="004B789C" w:rsidRPr="001709DE">
              <w:t xml:space="preserve">                                                                                  </w:t>
            </w:r>
            <w:r w:rsidR="009F5C8D" w:rsidRPr="001709DE">
              <w:t xml:space="preserve">                           </w:t>
            </w:r>
          </w:p>
          <w:p w14:paraId="058BAD7C" w14:textId="2B4810A5" w:rsidR="00CB3243" w:rsidRDefault="00CB3243" w:rsidP="00CB3243">
            <w:r>
              <w:rPr>
                <w:rFonts w:cs="Calibri"/>
                <w:b/>
                <w:sz w:val="26"/>
                <w:szCs w:val="26"/>
              </w:rPr>
              <w:t>JOB Monitoring Tool</w:t>
            </w:r>
            <w:r w:rsidR="007F3C3D">
              <w:rPr>
                <w:rFonts w:cs="Calibri"/>
                <w:b/>
                <w:sz w:val="26"/>
                <w:szCs w:val="26"/>
              </w:rPr>
              <w:t xml:space="preserve">:   </w:t>
            </w:r>
            <w:r w:rsidR="005F68F6">
              <w:rPr>
                <w:rFonts w:cs="Calibri"/>
                <w:b/>
                <w:sz w:val="26"/>
                <w:szCs w:val="26"/>
              </w:rPr>
              <w:t>Feb 2023 to April 2023</w:t>
            </w:r>
            <w:r w:rsidR="007F3C3D">
              <w:rPr>
                <w:rFonts w:cs="Calibri"/>
                <w:b/>
                <w:sz w:val="26"/>
                <w:szCs w:val="26"/>
              </w:rPr>
              <w:t xml:space="preserve">  </w:t>
            </w:r>
            <w:r w:rsidRPr="00534EC4">
              <w:rPr>
                <w:b/>
                <w:bCs/>
              </w:rPr>
              <w:t xml:space="preserve">                                                                                                                       </w:t>
            </w:r>
            <w:r w:rsidR="00E02EC3" w:rsidRPr="00B46B09">
              <w:t>This process</w:t>
            </w:r>
            <w:r>
              <w:t xml:space="preserve"> is to build an automated monitoring tool for scanning the running jobs in the production orchestrator and when error occurs in orchestrator logs, robot create a </w:t>
            </w:r>
            <w:r w:rsidR="00E02EC3">
              <w:t>Jira</w:t>
            </w:r>
            <w:r>
              <w:t xml:space="preserve"> issue.</w:t>
            </w:r>
            <w:r w:rsidR="005E4E22">
              <w:t xml:space="preserve">  </w:t>
            </w:r>
            <w:r w:rsidR="005E4E22" w:rsidRPr="005E4E22">
              <w:rPr>
                <w:b/>
                <w:bCs/>
              </w:rPr>
              <w:t>Tools -</w:t>
            </w:r>
            <w:r w:rsidR="005E4E22">
              <w:rPr>
                <w:rFonts w:cs="Calibri"/>
                <w:b/>
                <w:sz w:val="26"/>
                <w:szCs w:val="26"/>
              </w:rPr>
              <w:t xml:space="preserve"> </w:t>
            </w:r>
            <w:r w:rsidR="005E4E22" w:rsidRPr="00534EC4">
              <w:rPr>
                <w:b/>
                <w:bCs/>
              </w:rPr>
              <w:t>UiPath, Orchestrator, Jira</w:t>
            </w:r>
            <w:r w:rsidR="007712EB">
              <w:rPr>
                <w:b/>
                <w:bCs/>
              </w:rPr>
              <w:t>, Mail, API</w:t>
            </w:r>
            <w:r w:rsidR="005E4E22" w:rsidRPr="00534EC4">
              <w:rPr>
                <w:b/>
                <w:bCs/>
              </w:rPr>
              <w:t xml:space="preserve">                                                  </w:t>
            </w:r>
          </w:p>
          <w:p w14:paraId="5A8B15AF" w14:textId="1546E741" w:rsidR="00CB3243" w:rsidRPr="00517E7B" w:rsidRDefault="00517E7B" w:rsidP="00CB3243">
            <w:pPr>
              <w:rPr>
                <w:rFonts w:cs="Calibri"/>
                <w:b/>
                <w:sz w:val="26"/>
                <w:szCs w:val="26"/>
              </w:rPr>
            </w:pPr>
            <w:r>
              <w:rPr>
                <w:rFonts w:cs="Calibri"/>
                <w:b/>
                <w:sz w:val="26"/>
                <w:szCs w:val="26"/>
              </w:rPr>
              <w:t>PO Creation</w:t>
            </w:r>
            <w:r w:rsidR="007F3C3D">
              <w:rPr>
                <w:rFonts w:cs="Calibri"/>
                <w:b/>
                <w:sz w:val="26"/>
                <w:szCs w:val="26"/>
              </w:rPr>
              <w:t xml:space="preserve">: </w:t>
            </w:r>
            <w:r w:rsidR="007F3C3D" w:rsidRPr="007F3C3D">
              <w:rPr>
                <w:b/>
                <w:bCs/>
              </w:rPr>
              <w:t>Tools-</w:t>
            </w:r>
            <w:r w:rsidR="007F3C3D">
              <w:rPr>
                <w:rFonts w:cs="Calibri"/>
                <w:b/>
                <w:sz w:val="26"/>
                <w:szCs w:val="26"/>
              </w:rPr>
              <w:t xml:space="preserve"> </w:t>
            </w:r>
            <w:r w:rsidR="00A323E7" w:rsidRPr="00534EC4">
              <w:rPr>
                <w:b/>
                <w:bCs/>
              </w:rPr>
              <w:t xml:space="preserve">UiPath, QAD, </w:t>
            </w:r>
            <w:r w:rsidR="00534EC4" w:rsidRPr="00534EC4">
              <w:rPr>
                <w:b/>
                <w:bCs/>
              </w:rPr>
              <w:t>SharePoint</w:t>
            </w:r>
            <w:r w:rsidR="00A323E7" w:rsidRPr="00534EC4">
              <w:rPr>
                <w:b/>
                <w:bCs/>
              </w:rPr>
              <w:t>, Database</w:t>
            </w:r>
            <w:r w:rsidR="007712EB">
              <w:rPr>
                <w:b/>
                <w:bCs/>
              </w:rPr>
              <w:t xml:space="preserve">, </w:t>
            </w:r>
            <w:r w:rsidR="005F68F6">
              <w:rPr>
                <w:b/>
                <w:bCs/>
              </w:rPr>
              <w:t>Mail:  Jan 2022 to March 2022</w:t>
            </w:r>
            <w:r w:rsidRPr="00534EC4">
              <w:rPr>
                <w:b/>
                <w:bCs/>
              </w:rPr>
              <w:t xml:space="preserve">              </w:t>
            </w:r>
            <w:r w:rsidR="00CB3243" w:rsidRPr="00534EC4">
              <w:rPr>
                <w:b/>
                <w:bCs/>
              </w:rPr>
              <w:t xml:space="preserve">                                                                                                            </w:t>
            </w:r>
            <w:r w:rsidR="00CB3243">
              <w:t>This project deals</w:t>
            </w:r>
            <w:r w:rsidR="00310E18">
              <w:rPr>
                <w:rFonts w:cs="Calibri"/>
                <w:b/>
                <w:sz w:val="26"/>
                <w:szCs w:val="26"/>
              </w:rPr>
              <w:t xml:space="preserve"> </w:t>
            </w:r>
            <w:r w:rsidR="00CB3243">
              <w:rPr>
                <w:lang w:val="en-IN"/>
              </w:rPr>
              <w:t>QAD</w:t>
            </w:r>
            <w:r w:rsidR="00CB3243">
              <w:t>,</w:t>
            </w:r>
            <w:r w:rsidR="00E02EC3">
              <w:t xml:space="preserve"> </w:t>
            </w:r>
            <w:r w:rsidR="00CB3243">
              <w:t>Database</w:t>
            </w:r>
            <w:r w:rsidR="00CB3243">
              <w:rPr>
                <w:lang w:val="en-IN"/>
              </w:rPr>
              <w:t xml:space="preserve"> and SharePoint application. Bot will </w:t>
            </w:r>
            <w:r>
              <w:t>extract</w:t>
            </w:r>
            <w:r w:rsidR="00CB3243">
              <w:t xml:space="preserve"> the required data from SharePoint. Data from the SharePoint List is inserted into RPA Database and QAD Fields. After inserting data in QAD Fields, PO Number will be generated successfully and </w:t>
            </w:r>
            <w:r w:rsidR="00E02EC3">
              <w:t>update</w:t>
            </w:r>
            <w:r w:rsidR="00CB3243">
              <w:t xml:space="preserve"> the SharePoint</w:t>
            </w:r>
            <w:r w:rsidR="00E02EC3">
              <w:t>.</w:t>
            </w:r>
          </w:p>
          <w:p w14:paraId="3656725C" w14:textId="0F8249C4" w:rsidR="00C21B1A" w:rsidRDefault="00C21B1A" w:rsidP="00F13A1E">
            <w:pPr>
              <w:rPr>
                <w:rFonts w:cs="Calibri"/>
                <w:b/>
                <w:sz w:val="26"/>
                <w:szCs w:val="26"/>
              </w:rPr>
            </w:pPr>
            <w:r>
              <w:rPr>
                <w:rFonts w:cs="Calibri"/>
                <w:b/>
                <w:sz w:val="26"/>
                <w:szCs w:val="26"/>
              </w:rPr>
              <w:t>Cust</w:t>
            </w:r>
            <w:r w:rsidR="005E6115">
              <w:rPr>
                <w:rFonts w:cs="Calibri"/>
                <w:b/>
                <w:sz w:val="26"/>
                <w:szCs w:val="26"/>
              </w:rPr>
              <w:t>omer Invoice Process Automation</w:t>
            </w:r>
            <w:r w:rsidR="007F3C3D">
              <w:rPr>
                <w:rFonts w:cs="Calibri"/>
                <w:b/>
                <w:sz w:val="26"/>
                <w:szCs w:val="26"/>
              </w:rPr>
              <w:t xml:space="preserve">:    </w:t>
            </w:r>
            <w:r w:rsidR="005F68F6">
              <w:rPr>
                <w:rFonts w:cs="Calibri"/>
                <w:b/>
                <w:sz w:val="26"/>
                <w:szCs w:val="26"/>
              </w:rPr>
              <w:t>Dec 2021 to Jan 2022</w:t>
            </w:r>
            <w:r w:rsidR="007F3C3D">
              <w:rPr>
                <w:rFonts w:cs="Calibri"/>
                <w:b/>
                <w:sz w:val="26"/>
                <w:szCs w:val="26"/>
              </w:rPr>
              <w:t xml:space="preserve">    </w:t>
            </w:r>
            <w:r w:rsidR="00606489" w:rsidRPr="00534EC4">
              <w:rPr>
                <w:b/>
                <w:bCs/>
              </w:rPr>
              <w:t xml:space="preserve">                                                                           </w:t>
            </w:r>
            <w:r>
              <w:rPr>
                <w:lang w:val="en-IN"/>
              </w:rPr>
              <w:t xml:space="preserve">Robot </w:t>
            </w:r>
            <w:r w:rsidR="001A14A1">
              <w:rPr>
                <w:lang w:val="en-IN"/>
              </w:rPr>
              <w:t>Will</w:t>
            </w:r>
            <w:r>
              <w:rPr>
                <w:lang w:val="en-IN"/>
              </w:rPr>
              <w:t xml:space="preserve"> </w:t>
            </w:r>
            <w:r w:rsidR="001A14A1">
              <w:rPr>
                <w:lang w:val="en-IN"/>
              </w:rPr>
              <w:t>login</w:t>
            </w:r>
            <w:r>
              <w:rPr>
                <w:lang w:val="en-IN"/>
              </w:rPr>
              <w:t xml:space="preserve"> to QAD </w:t>
            </w:r>
            <w:r w:rsidR="005E6115">
              <w:rPr>
                <w:lang w:val="en-IN"/>
              </w:rPr>
              <w:t xml:space="preserve">system </w:t>
            </w:r>
            <w:r>
              <w:rPr>
                <w:lang w:val="en-IN"/>
              </w:rPr>
              <w:t xml:space="preserve">and </w:t>
            </w:r>
            <w:r w:rsidR="005E6115">
              <w:t>generate the excel sheet</w:t>
            </w:r>
            <w:r>
              <w:t>. The resultant records are compared with the records in Database table</w:t>
            </w:r>
            <w:r w:rsidR="004E68A3">
              <w:t xml:space="preserve"> and then it will process </w:t>
            </w:r>
            <w:r w:rsidR="00310E18">
              <w:t>every</w:t>
            </w:r>
            <w:r w:rsidR="004E68A3">
              <w:t xml:space="preserve"> invoice number and generated the invoices from QAD and send it to clients. Update the Database and send the updated data from database with all details of processed and unprocessed invoices to client.</w:t>
            </w:r>
            <w:r>
              <w:t xml:space="preserve"> </w:t>
            </w:r>
            <w:r w:rsidR="005E4E22">
              <w:t xml:space="preserve">                           </w:t>
            </w:r>
            <w:r w:rsidR="005E4E22" w:rsidRPr="005E4E22">
              <w:rPr>
                <w:b/>
                <w:bCs/>
              </w:rPr>
              <w:t>Tools -</w:t>
            </w:r>
            <w:r w:rsidR="005E4E22">
              <w:rPr>
                <w:b/>
                <w:bCs/>
              </w:rPr>
              <w:t xml:space="preserve"> </w:t>
            </w:r>
            <w:r w:rsidR="005E4E22" w:rsidRPr="00534EC4">
              <w:rPr>
                <w:b/>
                <w:bCs/>
              </w:rPr>
              <w:t>UiPath, QAD, SharePoint, Database</w:t>
            </w:r>
            <w:r w:rsidR="005E4E22">
              <w:rPr>
                <w:b/>
                <w:bCs/>
              </w:rPr>
              <w:t xml:space="preserve">, </w:t>
            </w:r>
            <w:r w:rsidR="00830DBA">
              <w:rPr>
                <w:b/>
                <w:bCs/>
              </w:rPr>
              <w:t>OCR,</w:t>
            </w:r>
            <w:r w:rsidR="007712EB">
              <w:rPr>
                <w:b/>
                <w:bCs/>
              </w:rPr>
              <w:t xml:space="preserve"> Mail</w:t>
            </w:r>
            <w:r w:rsidR="005E4E22" w:rsidRPr="00534EC4">
              <w:rPr>
                <w:b/>
                <w:bCs/>
              </w:rPr>
              <w:t xml:space="preserve">                                                                           </w:t>
            </w:r>
          </w:p>
          <w:p w14:paraId="251E0DF4" w14:textId="7F5BC0C4" w:rsidR="00864FA4" w:rsidRPr="005E4E22" w:rsidRDefault="00864FA4" w:rsidP="00864FA4">
            <w:r w:rsidRPr="00CE3FB7">
              <w:rPr>
                <w:rFonts w:cs="Calibri"/>
                <w:b/>
                <w:sz w:val="26"/>
                <w:szCs w:val="26"/>
              </w:rPr>
              <w:t xml:space="preserve">Procure-to-Pay process in </w:t>
            </w:r>
            <w:r w:rsidRPr="00CE3FB7">
              <w:rPr>
                <w:b/>
                <w:bCs/>
              </w:rPr>
              <w:t>SAP</w:t>
            </w:r>
            <w:r w:rsidR="007F3C3D">
              <w:rPr>
                <w:b/>
                <w:bCs/>
              </w:rPr>
              <w:t>:</w:t>
            </w:r>
            <w:r w:rsidR="005F68F6">
              <w:rPr>
                <w:b/>
                <w:bCs/>
              </w:rPr>
              <w:t xml:space="preserve"> </w:t>
            </w:r>
            <w:r w:rsidR="00F56E0A">
              <w:rPr>
                <w:b/>
                <w:bCs/>
              </w:rPr>
              <w:t xml:space="preserve">  </w:t>
            </w:r>
            <w:r w:rsidR="005F68F6">
              <w:rPr>
                <w:b/>
                <w:bCs/>
              </w:rPr>
              <w:t>Mar 2021 to June 2021</w:t>
            </w:r>
            <w:r w:rsidR="00F56E0A">
              <w:rPr>
                <w:b/>
                <w:bCs/>
              </w:rPr>
              <w:t xml:space="preserve">                                                                                                             </w:t>
            </w:r>
            <w:r w:rsidRPr="00CE3FB7">
              <w:t>The Procure-to-Pay (PR to PO) process in SAP encompasses the seamless flow of activities involved in procurement until the creation of a purchase order (PO). It begins with the initiation of a purchase requisition (PR) when a department identifies the need for goods or services. This PR undergoes approval processes before being converted into a purchase order. The PO details the specific items, quantities, and terms agreed upon, providing a formal document for the vendor</w:t>
            </w:r>
            <w:r w:rsidR="00F56E0A">
              <w:t>.</w:t>
            </w:r>
            <w:r w:rsidR="005E4E22" w:rsidRPr="005E4E22">
              <w:rPr>
                <w:b/>
                <w:bCs/>
              </w:rPr>
              <w:t xml:space="preserve"> Tools -</w:t>
            </w:r>
            <w:r w:rsidR="005E4E22">
              <w:rPr>
                <w:b/>
                <w:bCs/>
              </w:rPr>
              <w:t xml:space="preserve"> UiPath, SAP</w:t>
            </w:r>
            <w:r w:rsidR="00830DBA">
              <w:rPr>
                <w:b/>
                <w:bCs/>
              </w:rPr>
              <w:t>, Mail</w:t>
            </w:r>
            <w:r w:rsidR="005E4E22">
              <w:rPr>
                <w:b/>
                <w:bCs/>
              </w:rPr>
              <w:t xml:space="preserve">                                                                                                               </w:t>
            </w:r>
          </w:p>
          <w:p w14:paraId="31B5604F" w14:textId="70294867" w:rsidR="003B798E" w:rsidRPr="00572F47" w:rsidRDefault="00572F47" w:rsidP="00864FA4">
            <w:r w:rsidRPr="00F30603">
              <w:rPr>
                <w:b/>
                <w:bCs/>
                <w:sz w:val="26"/>
                <w:szCs w:val="26"/>
              </w:rPr>
              <w:t>SAP Business Partner Creation</w:t>
            </w:r>
            <w:r w:rsidR="007F3C3D">
              <w:rPr>
                <w:b/>
                <w:bCs/>
                <w:sz w:val="26"/>
                <w:szCs w:val="26"/>
              </w:rPr>
              <w:t>:</w:t>
            </w:r>
            <w:r w:rsidR="00F30603" w:rsidRPr="00534EC4">
              <w:rPr>
                <w:b/>
                <w:bCs/>
              </w:rPr>
              <w:t xml:space="preserve">    </w:t>
            </w:r>
            <w:r w:rsidR="005F68F6">
              <w:rPr>
                <w:b/>
                <w:bCs/>
              </w:rPr>
              <w:t>Aug 2017 to Oct 2017</w:t>
            </w:r>
            <w:r w:rsidR="00F30603" w:rsidRPr="00534EC4">
              <w:rPr>
                <w:b/>
                <w:bCs/>
              </w:rPr>
              <w:t xml:space="preserve">                                                                                                      </w:t>
            </w:r>
            <w:r w:rsidRPr="00572F47">
              <w:t>This project involves automating the process of handling PDF files from a shared drive to create business partners in SAP and manage customer accounts in Salesforce.</w:t>
            </w:r>
            <w:r w:rsidR="005E4E22">
              <w:t xml:space="preserve">                                            </w:t>
            </w:r>
            <w:r w:rsidR="005E4E22" w:rsidRPr="005E4E22">
              <w:rPr>
                <w:b/>
                <w:bCs/>
              </w:rPr>
              <w:t>Tools -</w:t>
            </w:r>
            <w:r w:rsidR="005E4E22">
              <w:rPr>
                <w:b/>
                <w:bCs/>
              </w:rPr>
              <w:t xml:space="preserve"> </w:t>
            </w:r>
            <w:r w:rsidR="005E4E22" w:rsidRPr="00534EC4">
              <w:rPr>
                <w:b/>
                <w:bCs/>
              </w:rPr>
              <w:t xml:space="preserve">Automation Anywhere, SAP, Salesforce                                                                                                          </w:t>
            </w:r>
          </w:p>
          <w:p w14:paraId="7CBF1AD7" w14:textId="4FD227FA" w:rsidR="00280F13" w:rsidRDefault="0042216D" w:rsidP="001F02F5">
            <w:r w:rsidRPr="00AB1BD6">
              <w:rPr>
                <w:rFonts w:cs="Calibri"/>
                <w:b/>
                <w:sz w:val="26"/>
                <w:szCs w:val="26"/>
              </w:rPr>
              <w:t>High Availability Infra Setup</w:t>
            </w:r>
            <w:r w:rsidR="007F3C3D">
              <w:rPr>
                <w:rFonts w:cs="Calibri"/>
                <w:b/>
                <w:sz w:val="26"/>
                <w:szCs w:val="26"/>
              </w:rPr>
              <w:t>:</w:t>
            </w:r>
            <w:r w:rsidR="00606489" w:rsidRPr="005862E0">
              <w:rPr>
                <w:b/>
                <w:bCs/>
              </w:rPr>
              <w:t xml:space="preserve"> </w:t>
            </w:r>
            <w:r w:rsidR="006A3D1E">
              <w:rPr>
                <w:b/>
                <w:bCs/>
              </w:rPr>
              <w:t>JAN 2019 to Mar 2019</w:t>
            </w:r>
            <w:r w:rsidR="00606489" w:rsidRPr="005862E0">
              <w:rPr>
                <w:b/>
                <w:bCs/>
              </w:rPr>
              <w:t xml:space="preserve">                                                                                                     </w:t>
            </w:r>
            <w:r>
              <w:t>Responsible for the maintaining the High availability setup of UiPath which has more than 300+ bots running into production which is managed by orchestrator nodes and load balancer. Involved in maintaining the logs using ELK Elastic search and Kibana and creating dashboards for the BU. Involved in maintaining the DB server for the robotics high availability system.</w:t>
            </w:r>
            <w:r w:rsidR="005E4E22">
              <w:t xml:space="preserve">                             </w:t>
            </w:r>
            <w:r w:rsidR="005E4E22" w:rsidRPr="005E4E22">
              <w:rPr>
                <w:b/>
                <w:bCs/>
              </w:rPr>
              <w:t>Tools -</w:t>
            </w:r>
            <w:r w:rsidR="005E4E22" w:rsidRPr="005862E0">
              <w:rPr>
                <w:b/>
                <w:bCs/>
              </w:rPr>
              <w:t xml:space="preserve"> UiPath, Orchestrator, Elastic Search, Kibana                                                                                                      </w:t>
            </w:r>
          </w:p>
          <w:p w14:paraId="1C058DA0" w14:textId="77777777" w:rsidR="00656168" w:rsidRPr="001276FF" w:rsidRDefault="006F0D01" w:rsidP="001276FF">
            <w:pPr>
              <w:pBdr>
                <w:bottom w:val="single" w:sz="4" w:space="1" w:color="808080"/>
              </w:pBdr>
              <w:spacing w:after="0" w:line="240" w:lineRule="auto"/>
              <w:rPr>
                <w:rFonts w:cs="Calibri"/>
                <w:b/>
                <w:sz w:val="28"/>
                <w:szCs w:val="28"/>
              </w:rPr>
            </w:pPr>
            <w:r w:rsidRPr="00CC4069">
              <w:rPr>
                <w:rFonts w:cs="Calibri"/>
                <w:b/>
                <w:sz w:val="28"/>
                <w:szCs w:val="28"/>
              </w:rPr>
              <w:t>ACTIVITIES</w:t>
            </w:r>
            <w:r w:rsidR="00314742" w:rsidRPr="00CC4069">
              <w:rPr>
                <w:rFonts w:cs="Calibri"/>
                <w:b/>
                <w:sz w:val="28"/>
                <w:szCs w:val="28"/>
              </w:rPr>
              <w:t xml:space="preserve"> &amp; AWARDS</w:t>
            </w:r>
          </w:p>
          <w:p w14:paraId="1C16F584" w14:textId="7C4BE8B2" w:rsidR="007B4431" w:rsidRDefault="005B7038" w:rsidP="00656168">
            <w:pPr>
              <w:spacing w:after="0" w:line="240" w:lineRule="auto"/>
              <w:rPr>
                <w:rFonts w:cs="Calibri"/>
              </w:rPr>
            </w:pPr>
            <w:r w:rsidRPr="00662866">
              <w:rPr>
                <w:rFonts w:cs="Calibri"/>
                <w:b/>
              </w:rPr>
              <w:t>“</w:t>
            </w:r>
            <w:r w:rsidR="00A855C7" w:rsidRPr="00662866">
              <w:rPr>
                <w:rFonts w:cs="Calibri"/>
                <w:b/>
              </w:rPr>
              <w:t xml:space="preserve">Certificate </w:t>
            </w:r>
            <w:r w:rsidRPr="00662866">
              <w:rPr>
                <w:rFonts w:cs="Calibri"/>
                <w:b/>
              </w:rPr>
              <w:t>of</w:t>
            </w:r>
            <w:r w:rsidR="00A855C7" w:rsidRPr="00662866">
              <w:rPr>
                <w:rFonts w:cs="Calibri"/>
                <w:b/>
              </w:rPr>
              <w:t xml:space="preserve"> Appreciation</w:t>
            </w:r>
            <w:r w:rsidRPr="00662866">
              <w:rPr>
                <w:rFonts w:cs="Calibri"/>
                <w:b/>
              </w:rPr>
              <w:t>”</w:t>
            </w:r>
            <w:r w:rsidR="001276FF">
              <w:rPr>
                <w:rFonts w:cs="Calibri"/>
              </w:rPr>
              <w:t xml:space="preserve"> From CTS</w:t>
            </w:r>
            <w:r w:rsidR="00DA633B">
              <w:rPr>
                <w:rFonts w:cs="Calibri"/>
              </w:rPr>
              <w:t>, Tec Mahindra &amp; Netlink</w:t>
            </w:r>
            <w:r w:rsidR="001276FF">
              <w:rPr>
                <w:rFonts w:cs="Calibri"/>
              </w:rPr>
              <w:t xml:space="preserve"> for the </w:t>
            </w:r>
            <w:r w:rsidR="001247C3">
              <w:rPr>
                <w:rFonts w:cs="Calibri"/>
              </w:rPr>
              <w:t>work in</w:t>
            </w:r>
            <w:r w:rsidR="001276FF">
              <w:rPr>
                <w:rFonts w:cs="Calibri"/>
              </w:rPr>
              <w:t xml:space="preserve"> the field of RPA.</w:t>
            </w:r>
          </w:p>
          <w:p w14:paraId="13B19E08" w14:textId="0E2C8B3D" w:rsidR="00662866" w:rsidRPr="005B252E" w:rsidRDefault="00A92542" w:rsidP="005E4E22">
            <w:pPr>
              <w:spacing w:after="0" w:line="240" w:lineRule="auto"/>
              <w:rPr>
                <w:rFonts w:cs="Calibri"/>
              </w:rPr>
            </w:pPr>
            <w:r>
              <w:rPr>
                <w:rFonts w:cs="Calibri"/>
              </w:rPr>
              <w:t>Provid</w:t>
            </w:r>
            <w:r w:rsidR="00DD4546">
              <w:rPr>
                <w:rFonts w:cs="Calibri"/>
              </w:rPr>
              <w:t>ed</w:t>
            </w:r>
            <w:r w:rsidR="00F13A1E">
              <w:rPr>
                <w:rFonts w:cs="Calibri"/>
              </w:rPr>
              <w:t xml:space="preserve"> training to</w:t>
            </w:r>
            <w:r w:rsidR="00DD4546">
              <w:rPr>
                <w:rFonts w:cs="Calibri"/>
              </w:rPr>
              <w:t xml:space="preserve"> more </w:t>
            </w:r>
            <w:r w:rsidR="005616E4">
              <w:rPr>
                <w:rFonts w:cs="Calibri"/>
              </w:rPr>
              <w:t>than 30</w:t>
            </w:r>
            <w:r w:rsidR="00F13A1E">
              <w:rPr>
                <w:rFonts w:cs="Calibri"/>
              </w:rPr>
              <w:t xml:space="preserve"> Employees in RPA </w:t>
            </w:r>
            <w:r w:rsidR="001247C3">
              <w:rPr>
                <w:rFonts w:cs="Calibri"/>
              </w:rPr>
              <w:t>UiPath</w:t>
            </w:r>
            <w:r w:rsidR="00F13A1E">
              <w:rPr>
                <w:rFonts w:cs="Calibri"/>
              </w:rPr>
              <w:t>.</w:t>
            </w:r>
            <w:r w:rsidR="005E4E22" w:rsidRPr="00656168">
              <w:rPr>
                <w:rFonts w:cs="Calibri"/>
              </w:rPr>
              <w:t xml:space="preserve"> Active member</w:t>
            </w:r>
            <w:r w:rsidR="005E4E22">
              <w:rPr>
                <w:rFonts w:cs="Calibri"/>
              </w:rPr>
              <w:t xml:space="preserve"> of POSH.</w:t>
            </w:r>
          </w:p>
        </w:tc>
        <w:tc>
          <w:tcPr>
            <w:tcW w:w="2538" w:type="dxa"/>
            <w:shd w:val="clear" w:color="auto" w:fill="F2F2F2"/>
          </w:tcPr>
          <w:p w14:paraId="200864F6" w14:textId="77777777" w:rsidR="007B4431" w:rsidRPr="00CC4069" w:rsidRDefault="007B4431" w:rsidP="006837EF">
            <w:pPr>
              <w:spacing w:after="0" w:line="240" w:lineRule="auto"/>
              <w:ind w:left="-18" w:firstLine="18"/>
              <w:rPr>
                <w:rFonts w:cs="Calibri"/>
              </w:rPr>
            </w:pPr>
          </w:p>
          <w:p w14:paraId="7D15F2DA" w14:textId="77777777" w:rsidR="003E592F" w:rsidRDefault="003E592F" w:rsidP="007E612D">
            <w:pPr>
              <w:spacing w:after="0" w:line="240" w:lineRule="auto"/>
              <w:rPr>
                <w:rFonts w:cs="Calibri"/>
                <w:b/>
                <w:szCs w:val="20"/>
              </w:rPr>
            </w:pPr>
          </w:p>
          <w:p w14:paraId="4E128BF5" w14:textId="77777777" w:rsidR="00A17C51" w:rsidRPr="005A65A7" w:rsidRDefault="0057797F" w:rsidP="007E612D">
            <w:pPr>
              <w:spacing w:after="0" w:line="240" w:lineRule="auto"/>
              <w:rPr>
                <w:rFonts w:cs="Calibri"/>
                <w:b/>
                <w:szCs w:val="20"/>
              </w:rPr>
            </w:pPr>
            <w:r>
              <w:rPr>
                <w:rFonts w:cs="Calibri"/>
                <w:b/>
                <w:szCs w:val="20"/>
              </w:rPr>
              <w:t>Tools Expertise</w:t>
            </w:r>
            <w:r w:rsidR="003E592F">
              <w:rPr>
                <w:rFonts w:cs="Calibri"/>
                <w:b/>
                <w:szCs w:val="20"/>
              </w:rPr>
              <w:t>:</w:t>
            </w:r>
          </w:p>
          <w:p w14:paraId="38900C19" w14:textId="77777777" w:rsidR="006532C8" w:rsidRDefault="006532C8" w:rsidP="006532C8">
            <w:pPr>
              <w:spacing w:after="0" w:line="240" w:lineRule="auto"/>
              <w:rPr>
                <w:rFonts w:cs="Calibri"/>
                <w:bCs/>
                <w:szCs w:val="20"/>
              </w:rPr>
            </w:pPr>
            <w:r w:rsidRPr="003E592F">
              <w:rPr>
                <w:rFonts w:cs="Calibri"/>
                <w:bCs/>
                <w:szCs w:val="20"/>
              </w:rPr>
              <w:t>UIPATH</w:t>
            </w:r>
          </w:p>
          <w:p w14:paraId="2734E2DD" w14:textId="41302889" w:rsidR="004C4F56" w:rsidRDefault="004C4F56" w:rsidP="006532C8">
            <w:pPr>
              <w:spacing w:after="0" w:line="240" w:lineRule="auto"/>
              <w:rPr>
                <w:rFonts w:cs="Calibri"/>
                <w:bCs/>
                <w:szCs w:val="20"/>
              </w:rPr>
            </w:pPr>
            <w:r>
              <w:rPr>
                <w:rFonts w:cs="Calibri"/>
                <w:bCs/>
                <w:szCs w:val="20"/>
              </w:rPr>
              <w:t>UiPath Studio</w:t>
            </w:r>
          </w:p>
          <w:p w14:paraId="092CE99C" w14:textId="77777777" w:rsidR="00F217AE" w:rsidRDefault="00D17DA0" w:rsidP="006532C8">
            <w:pPr>
              <w:spacing w:after="0" w:line="240" w:lineRule="auto"/>
              <w:rPr>
                <w:rFonts w:cs="Calibri"/>
                <w:bCs/>
                <w:szCs w:val="20"/>
              </w:rPr>
            </w:pPr>
            <w:r>
              <w:rPr>
                <w:rFonts w:cs="Calibri"/>
                <w:bCs/>
                <w:szCs w:val="20"/>
              </w:rPr>
              <w:t>Orchestrator</w:t>
            </w:r>
          </w:p>
          <w:p w14:paraId="7EB71AB4" w14:textId="711C10CB" w:rsidR="004C4F56" w:rsidRDefault="004C4F56" w:rsidP="006532C8">
            <w:pPr>
              <w:spacing w:after="0" w:line="240" w:lineRule="auto"/>
              <w:rPr>
                <w:rFonts w:cs="Calibri"/>
                <w:bCs/>
                <w:szCs w:val="20"/>
              </w:rPr>
            </w:pPr>
            <w:r>
              <w:rPr>
                <w:rFonts w:cs="Calibri"/>
                <w:bCs/>
                <w:szCs w:val="20"/>
              </w:rPr>
              <w:t>REFramework</w:t>
            </w:r>
          </w:p>
          <w:p w14:paraId="72865493" w14:textId="08A03A57" w:rsidR="00120C9E" w:rsidRDefault="00120C9E" w:rsidP="006532C8">
            <w:pPr>
              <w:spacing w:after="0" w:line="240" w:lineRule="auto"/>
              <w:rPr>
                <w:rFonts w:cs="Calibri"/>
                <w:bCs/>
                <w:szCs w:val="20"/>
              </w:rPr>
            </w:pPr>
            <w:r>
              <w:rPr>
                <w:rFonts w:cs="Calibri"/>
                <w:bCs/>
                <w:szCs w:val="20"/>
              </w:rPr>
              <w:t>Document Understanding</w:t>
            </w:r>
          </w:p>
          <w:p w14:paraId="0832B66A" w14:textId="4EEE94F0" w:rsidR="00E011A5" w:rsidRDefault="00E011A5" w:rsidP="006532C8">
            <w:pPr>
              <w:spacing w:after="0" w:line="240" w:lineRule="auto"/>
              <w:rPr>
                <w:rFonts w:cs="Calibri"/>
                <w:bCs/>
                <w:szCs w:val="20"/>
              </w:rPr>
            </w:pPr>
            <w:r>
              <w:rPr>
                <w:rFonts w:cs="Calibri"/>
                <w:bCs/>
                <w:szCs w:val="20"/>
              </w:rPr>
              <w:t>Action Center</w:t>
            </w:r>
          </w:p>
          <w:p w14:paraId="4326C20F" w14:textId="3854B9C7" w:rsidR="00E011A5" w:rsidRDefault="00E011A5" w:rsidP="006532C8">
            <w:pPr>
              <w:spacing w:after="0" w:line="240" w:lineRule="auto"/>
              <w:rPr>
                <w:rFonts w:cs="Calibri"/>
                <w:bCs/>
                <w:szCs w:val="20"/>
              </w:rPr>
            </w:pPr>
            <w:r>
              <w:rPr>
                <w:rFonts w:cs="Calibri"/>
                <w:bCs/>
                <w:szCs w:val="20"/>
              </w:rPr>
              <w:t>AI Center</w:t>
            </w:r>
          </w:p>
          <w:p w14:paraId="324A4B53" w14:textId="707F0693" w:rsidR="00E011A5" w:rsidRDefault="00E011A5" w:rsidP="006532C8">
            <w:pPr>
              <w:spacing w:after="0" w:line="240" w:lineRule="auto"/>
              <w:rPr>
                <w:rFonts w:cs="Calibri"/>
                <w:bCs/>
                <w:szCs w:val="20"/>
              </w:rPr>
            </w:pPr>
            <w:r>
              <w:rPr>
                <w:rFonts w:cs="Calibri"/>
                <w:bCs/>
                <w:szCs w:val="20"/>
              </w:rPr>
              <w:t>Task Mining</w:t>
            </w:r>
          </w:p>
          <w:p w14:paraId="3E55FF9E" w14:textId="133E9769" w:rsidR="004C4F56" w:rsidRDefault="004C4F56" w:rsidP="006532C8">
            <w:pPr>
              <w:spacing w:after="0" w:line="240" w:lineRule="auto"/>
              <w:rPr>
                <w:rFonts w:cs="Calibri"/>
                <w:bCs/>
                <w:szCs w:val="20"/>
              </w:rPr>
            </w:pPr>
            <w:r>
              <w:rPr>
                <w:rFonts w:cs="Calibri"/>
                <w:bCs/>
                <w:szCs w:val="20"/>
              </w:rPr>
              <w:t>Task Capture</w:t>
            </w:r>
          </w:p>
          <w:p w14:paraId="066B458B" w14:textId="25C2AF15" w:rsidR="004C4F56" w:rsidRDefault="004C4F56" w:rsidP="006532C8">
            <w:pPr>
              <w:spacing w:after="0" w:line="240" w:lineRule="auto"/>
              <w:rPr>
                <w:rFonts w:cs="Calibri"/>
                <w:bCs/>
                <w:szCs w:val="20"/>
              </w:rPr>
            </w:pPr>
            <w:r>
              <w:rPr>
                <w:rFonts w:cs="Calibri"/>
                <w:bCs/>
                <w:szCs w:val="20"/>
              </w:rPr>
              <w:t>Chat Bot</w:t>
            </w:r>
          </w:p>
          <w:p w14:paraId="1B0AC6F0" w14:textId="77777777" w:rsidR="00F94E00" w:rsidRDefault="00F94E00" w:rsidP="006532C8">
            <w:pPr>
              <w:spacing w:after="0" w:line="240" w:lineRule="auto"/>
              <w:rPr>
                <w:rFonts w:cs="Calibri"/>
                <w:bCs/>
                <w:szCs w:val="20"/>
              </w:rPr>
            </w:pPr>
            <w:r w:rsidRPr="003E592F">
              <w:rPr>
                <w:rFonts w:cs="Calibri"/>
                <w:bCs/>
                <w:szCs w:val="20"/>
              </w:rPr>
              <w:t>Automation Anywhere</w:t>
            </w:r>
          </w:p>
          <w:p w14:paraId="732B0C42" w14:textId="3BC8DB07" w:rsidR="00E04DC3" w:rsidRDefault="00E04DC3" w:rsidP="006532C8">
            <w:pPr>
              <w:spacing w:after="0" w:line="240" w:lineRule="auto"/>
              <w:rPr>
                <w:rFonts w:cs="Calibri"/>
                <w:bCs/>
                <w:szCs w:val="20"/>
              </w:rPr>
            </w:pPr>
            <w:r>
              <w:rPr>
                <w:rFonts w:cs="Calibri"/>
                <w:bCs/>
                <w:szCs w:val="20"/>
              </w:rPr>
              <w:t>Druid</w:t>
            </w:r>
          </w:p>
          <w:p w14:paraId="077EA0AF" w14:textId="77777777" w:rsidR="00D873F4" w:rsidRDefault="00D873F4" w:rsidP="006532C8">
            <w:pPr>
              <w:spacing w:after="0" w:line="240" w:lineRule="auto"/>
              <w:rPr>
                <w:rFonts w:cs="Calibri"/>
                <w:bCs/>
                <w:szCs w:val="20"/>
              </w:rPr>
            </w:pPr>
            <w:r>
              <w:rPr>
                <w:rFonts w:cs="Calibri"/>
                <w:bCs/>
                <w:szCs w:val="20"/>
              </w:rPr>
              <w:t>Kibana</w:t>
            </w:r>
          </w:p>
          <w:p w14:paraId="7F342EA6" w14:textId="77777777" w:rsidR="00506A52" w:rsidRDefault="00714BEC" w:rsidP="00506A52">
            <w:pPr>
              <w:spacing w:after="0" w:line="240" w:lineRule="auto"/>
              <w:rPr>
                <w:rFonts w:cs="Calibri"/>
                <w:bCs/>
                <w:szCs w:val="20"/>
              </w:rPr>
            </w:pPr>
            <w:r>
              <w:rPr>
                <w:rFonts w:cs="Calibri"/>
                <w:bCs/>
                <w:szCs w:val="20"/>
              </w:rPr>
              <w:t>POWER Automate</w:t>
            </w:r>
          </w:p>
          <w:p w14:paraId="0FEE8C9F" w14:textId="48482370" w:rsidR="00506A52" w:rsidRDefault="00B90024" w:rsidP="006532C8">
            <w:pPr>
              <w:spacing w:after="0" w:line="240" w:lineRule="auto"/>
              <w:rPr>
                <w:rFonts w:cs="Calibri"/>
                <w:bCs/>
                <w:szCs w:val="20"/>
              </w:rPr>
            </w:pPr>
            <w:r>
              <w:rPr>
                <w:rFonts w:cs="Calibri"/>
                <w:bCs/>
                <w:szCs w:val="20"/>
              </w:rPr>
              <w:t xml:space="preserve">Abby flexi </w:t>
            </w:r>
            <w:r w:rsidR="007D5805">
              <w:rPr>
                <w:rFonts w:cs="Calibri"/>
                <w:bCs/>
                <w:szCs w:val="20"/>
              </w:rPr>
              <w:t>capture</w:t>
            </w:r>
            <w:r w:rsidR="00905EC5">
              <w:rPr>
                <w:rFonts w:cs="Calibri"/>
                <w:bCs/>
                <w:szCs w:val="20"/>
              </w:rPr>
              <w:t>(basic)</w:t>
            </w:r>
          </w:p>
          <w:p w14:paraId="7A48C066" w14:textId="1F90B73D" w:rsidR="00783539" w:rsidRDefault="00E04DC3" w:rsidP="006532C8">
            <w:pPr>
              <w:spacing w:after="0" w:line="240" w:lineRule="auto"/>
              <w:rPr>
                <w:rFonts w:cs="Calibri"/>
                <w:bCs/>
                <w:szCs w:val="20"/>
              </w:rPr>
            </w:pPr>
            <w:r>
              <w:rPr>
                <w:rFonts w:cs="Calibri"/>
                <w:bCs/>
                <w:szCs w:val="20"/>
              </w:rPr>
              <w:t>SharePoint(basic)</w:t>
            </w:r>
          </w:p>
          <w:p w14:paraId="5409FB05" w14:textId="5E8B1727" w:rsidR="00783539" w:rsidRDefault="00E128F9" w:rsidP="006532C8">
            <w:pPr>
              <w:spacing w:after="0" w:line="240" w:lineRule="auto"/>
              <w:rPr>
                <w:rFonts w:cs="Calibri"/>
                <w:bCs/>
                <w:szCs w:val="20"/>
              </w:rPr>
            </w:pPr>
            <w:r>
              <w:rPr>
                <w:rFonts w:cs="Calibri"/>
                <w:bCs/>
                <w:szCs w:val="20"/>
              </w:rPr>
              <w:t>SAP (</w:t>
            </w:r>
            <w:r w:rsidR="00E04DC3">
              <w:rPr>
                <w:rFonts w:cs="Calibri"/>
                <w:bCs/>
                <w:szCs w:val="20"/>
              </w:rPr>
              <w:t>basic)</w:t>
            </w:r>
          </w:p>
          <w:p w14:paraId="1489D457" w14:textId="77777777" w:rsidR="00440EC4" w:rsidRDefault="00440EC4" w:rsidP="007E612D">
            <w:pPr>
              <w:spacing w:after="0" w:line="240" w:lineRule="auto"/>
              <w:rPr>
                <w:rFonts w:cs="Calibri"/>
                <w:szCs w:val="20"/>
              </w:rPr>
            </w:pPr>
          </w:p>
          <w:p w14:paraId="06A3DD42" w14:textId="77777777" w:rsidR="003B56E1" w:rsidRDefault="003B56E1" w:rsidP="007E612D">
            <w:pPr>
              <w:spacing w:after="0" w:line="240" w:lineRule="auto"/>
              <w:rPr>
                <w:rFonts w:cs="Calibri"/>
                <w:szCs w:val="20"/>
              </w:rPr>
            </w:pPr>
          </w:p>
          <w:p w14:paraId="576BE3AC" w14:textId="77777777" w:rsidR="00344CE2" w:rsidRPr="005A65A7" w:rsidRDefault="0057797F" w:rsidP="007E612D">
            <w:pPr>
              <w:spacing w:after="0" w:line="240" w:lineRule="auto"/>
              <w:rPr>
                <w:rFonts w:cs="Calibri"/>
                <w:b/>
                <w:bCs/>
                <w:szCs w:val="20"/>
              </w:rPr>
            </w:pPr>
            <w:r>
              <w:rPr>
                <w:rFonts w:cs="Calibri"/>
                <w:b/>
                <w:bCs/>
                <w:szCs w:val="20"/>
              </w:rPr>
              <w:t>Programming Skills:</w:t>
            </w:r>
          </w:p>
          <w:p w14:paraId="610A2E40" w14:textId="77777777" w:rsidR="00BF3AD9" w:rsidRDefault="00CC5699" w:rsidP="007E612D">
            <w:pPr>
              <w:spacing w:after="0" w:line="240" w:lineRule="auto"/>
              <w:rPr>
                <w:rFonts w:cs="Calibri"/>
                <w:szCs w:val="20"/>
              </w:rPr>
            </w:pPr>
            <w:r>
              <w:rPr>
                <w:rFonts w:cs="Calibri"/>
                <w:szCs w:val="20"/>
              </w:rPr>
              <w:t>.NET</w:t>
            </w:r>
          </w:p>
          <w:p w14:paraId="5010B696" w14:textId="77777777" w:rsidR="00A3745B" w:rsidRDefault="00A3745B" w:rsidP="007E612D">
            <w:pPr>
              <w:spacing w:after="0" w:line="240" w:lineRule="auto"/>
              <w:rPr>
                <w:rFonts w:cs="Calibri"/>
                <w:szCs w:val="20"/>
              </w:rPr>
            </w:pPr>
            <w:r>
              <w:rPr>
                <w:rFonts w:cs="Calibri"/>
                <w:szCs w:val="20"/>
              </w:rPr>
              <w:t>C#</w:t>
            </w:r>
          </w:p>
          <w:p w14:paraId="2C396645" w14:textId="77777777" w:rsidR="006532C8" w:rsidRDefault="006532C8" w:rsidP="007E612D">
            <w:pPr>
              <w:spacing w:after="0" w:line="240" w:lineRule="auto"/>
              <w:rPr>
                <w:rFonts w:cs="Calibri"/>
                <w:szCs w:val="20"/>
              </w:rPr>
            </w:pPr>
          </w:p>
          <w:p w14:paraId="31152D60" w14:textId="77777777" w:rsidR="00972111" w:rsidRDefault="00972111" w:rsidP="007E612D">
            <w:pPr>
              <w:spacing w:after="0" w:line="240" w:lineRule="auto"/>
              <w:rPr>
                <w:rFonts w:cs="Calibri"/>
                <w:szCs w:val="20"/>
              </w:rPr>
            </w:pPr>
          </w:p>
          <w:p w14:paraId="147A7A38" w14:textId="77777777" w:rsidR="00FD1357" w:rsidRDefault="00FD1357" w:rsidP="007E612D">
            <w:pPr>
              <w:spacing w:after="0" w:line="240" w:lineRule="auto"/>
              <w:rPr>
                <w:rFonts w:cs="Calibri"/>
                <w:b/>
                <w:szCs w:val="20"/>
              </w:rPr>
            </w:pPr>
          </w:p>
          <w:p w14:paraId="39AF6E9E" w14:textId="77777777" w:rsidR="006532C8" w:rsidRPr="005A65A7" w:rsidRDefault="006532C8" w:rsidP="007E612D">
            <w:pPr>
              <w:spacing w:after="0" w:line="240" w:lineRule="auto"/>
              <w:rPr>
                <w:rFonts w:cs="Calibri"/>
                <w:b/>
                <w:szCs w:val="20"/>
              </w:rPr>
            </w:pPr>
          </w:p>
          <w:p w14:paraId="1A3366B0" w14:textId="77777777" w:rsidR="00BF3AD9" w:rsidRPr="005A65A7" w:rsidRDefault="00B42EA5" w:rsidP="007E612D">
            <w:pPr>
              <w:spacing w:after="0" w:line="240" w:lineRule="auto"/>
              <w:rPr>
                <w:rFonts w:cs="Calibri"/>
                <w:b/>
                <w:szCs w:val="20"/>
              </w:rPr>
            </w:pPr>
            <w:r w:rsidRPr="005A65A7">
              <w:rPr>
                <w:rFonts w:cs="Calibri"/>
                <w:b/>
                <w:szCs w:val="20"/>
              </w:rPr>
              <w:t>DATABASES</w:t>
            </w:r>
            <w:r w:rsidR="00C80F00">
              <w:rPr>
                <w:rFonts w:cs="Calibri"/>
                <w:b/>
                <w:szCs w:val="20"/>
              </w:rPr>
              <w:t>:</w:t>
            </w:r>
          </w:p>
          <w:p w14:paraId="40F725C2" w14:textId="77777777" w:rsidR="00BF3AD9" w:rsidRPr="005A65A7" w:rsidRDefault="00244943" w:rsidP="007E612D">
            <w:pPr>
              <w:spacing w:after="0" w:line="240" w:lineRule="auto"/>
              <w:rPr>
                <w:rFonts w:cs="Calibri"/>
                <w:szCs w:val="20"/>
              </w:rPr>
            </w:pPr>
            <w:r w:rsidRPr="005A65A7">
              <w:rPr>
                <w:rFonts w:cs="Calibri"/>
                <w:szCs w:val="20"/>
              </w:rPr>
              <w:t>SQL SERVER</w:t>
            </w:r>
          </w:p>
          <w:p w14:paraId="647069AD" w14:textId="77777777" w:rsidR="000B510E" w:rsidRPr="005A65A7" w:rsidRDefault="0057797F" w:rsidP="007E612D">
            <w:pPr>
              <w:spacing w:after="0" w:line="240" w:lineRule="auto"/>
              <w:rPr>
                <w:rFonts w:cs="Calibri"/>
                <w:szCs w:val="20"/>
              </w:rPr>
            </w:pPr>
            <w:r>
              <w:rPr>
                <w:rFonts w:cs="Calibri"/>
                <w:szCs w:val="20"/>
              </w:rPr>
              <w:t>My-SQL</w:t>
            </w:r>
          </w:p>
          <w:p w14:paraId="479308C2" w14:textId="77777777" w:rsidR="00BF3AD9" w:rsidRPr="005A65A7" w:rsidRDefault="0042216D" w:rsidP="00BF3AD9">
            <w:pPr>
              <w:spacing w:after="0" w:line="240" w:lineRule="auto"/>
              <w:rPr>
                <w:rFonts w:cs="Calibri"/>
                <w:b/>
                <w:szCs w:val="20"/>
              </w:rPr>
            </w:pPr>
            <w:r w:rsidRPr="00284AAB">
              <w:rPr>
                <w:rFonts w:cs="Calibri"/>
                <w:szCs w:val="20"/>
              </w:rPr>
              <w:t>Elasticsearch</w:t>
            </w:r>
          </w:p>
          <w:p w14:paraId="6EC3DE6E" w14:textId="77777777" w:rsidR="00BF3AD9" w:rsidRDefault="00BF3AD9" w:rsidP="007E612D">
            <w:pPr>
              <w:spacing w:after="0" w:line="240" w:lineRule="auto"/>
              <w:rPr>
                <w:rFonts w:cs="Calibri"/>
                <w:szCs w:val="20"/>
              </w:rPr>
            </w:pPr>
          </w:p>
          <w:p w14:paraId="6B3907A3" w14:textId="77777777" w:rsidR="006532C8" w:rsidRPr="005A65A7" w:rsidRDefault="006532C8" w:rsidP="007E612D">
            <w:pPr>
              <w:spacing w:after="0" w:line="240" w:lineRule="auto"/>
              <w:rPr>
                <w:rFonts w:cs="Calibri"/>
                <w:szCs w:val="20"/>
              </w:rPr>
            </w:pPr>
          </w:p>
          <w:p w14:paraId="05E6E4CA" w14:textId="77777777" w:rsidR="00E23273" w:rsidRDefault="00B42EA5" w:rsidP="00E23273">
            <w:pPr>
              <w:spacing w:after="0" w:line="240" w:lineRule="auto"/>
              <w:rPr>
                <w:rFonts w:cs="Calibri"/>
                <w:b/>
                <w:szCs w:val="20"/>
              </w:rPr>
            </w:pPr>
            <w:r w:rsidRPr="005A65A7">
              <w:rPr>
                <w:rFonts w:cs="Calibri"/>
                <w:b/>
                <w:szCs w:val="20"/>
              </w:rPr>
              <w:t>CERTIFICATION</w:t>
            </w:r>
            <w:r w:rsidR="00440EC4">
              <w:rPr>
                <w:rFonts w:cs="Calibri"/>
                <w:b/>
                <w:szCs w:val="20"/>
              </w:rPr>
              <w:t xml:space="preserve"> &amp; </w:t>
            </w:r>
            <w:r w:rsidR="00E23273">
              <w:rPr>
                <w:rFonts w:cs="Calibri"/>
                <w:b/>
                <w:szCs w:val="20"/>
              </w:rPr>
              <w:t>TRAININGS</w:t>
            </w:r>
          </w:p>
          <w:p w14:paraId="05E3D481" w14:textId="77777777" w:rsidR="00AB1BD6" w:rsidRDefault="00AB1BD6" w:rsidP="00E23273">
            <w:pPr>
              <w:spacing w:after="0" w:line="240" w:lineRule="auto"/>
              <w:rPr>
                <w:rFonts w:cs="Calibri"/>
                <w:b/>
                <w:szCs w:val="20"/>
              </w:rPr>
            </w:pPr>
          </w:p>
          <w:p w14:paraId="105C1868" w14:textId="5036A090" w:rsidR="0042216D" w:rsidRPr="00284AAB" w:rsidRDefault="005A3B75" w:rsidP="0042216D">
            <w:pPr>
              <w:pStyle w:val="NoSpacing"/>
              <w:rPr>
                <w:rFonts w:cs="Calibri"/>
                <w:szCs w:val="20"/>
              </w:rPr>
            </w:pPr>
            <w:r>
              <w:rPr>
                <w:rFonts w:cs="Calibri"/>
                <w:szCs w:val="20"/>
              </w:rPr>
              <w:t>(Ui</w:t>
            </w:r>
            <w:r w:rsidR="002B2650">
              <w:rPr>
                <w:rFonts w:cs="Calibri"/>
                <w:szCs w:val="20"/>
              </w:rPr>
              <w:t>ARD</w:t>
            </w:r>
            <w:r>
              <w:rPr>
                <w:rFonts w:cs="Calibri"/>
                <w:szCs w:val="20"/>
              </w:rPr>
              <w:t xml:space="preserve">) </w:t>
            </w:r>
            <w:r w:rsidR="00E128F9">
              <w:rPr>
                <w:rFonts w:cs="Calibri"/>
                <w:szCs w:val="20"/>
              </w:rPr>
              <w:t>UiPath</w:t>
            </w:r>
            <w:r w:rsidR="00C578C3">
              <w:rPr>
                <w:rFonts w:cs="Calibri"/>
                <w:szCs w:val="20"/>
              </w:rPr>
              <w:t xml:space="preserve"> Advanced </w:t>
            </w:r>
            <w:r w:rsidR="002B2650">
              <w:rPr>
                <w:rFonts w:cs="Calibri"/>
                <w:szCs w:val="20"/>
              </w:rPr>
              <w:t>RPA Developer v1.0</w:t>
            </w:r>
            <w:r w:rsidR="0042216D" w:rsidRPr="00284AAB">
              <w:rPr>
                <w:rFonts w:cs="Calibri"/>
                <w:szCs w:val="20"/>
              </w:rPr>
              <w:t xml:space="preserve">. </w:t>
            </w:r>
          </w:p>
          <w:p w14:paraId="38210275" w14:textId="77777777" w:rsidR="0042216D" w:rsidRDefault="0042216D" w:rsidP="00E23273">
            <w:pPr>
              <w:spacing w:after="0" w:line="240" w:lineRule="auto"/>
              <w:rPr>
                <w:rFonts w:cs="Calibri"/>
                <w:b/>
                <w:szCs w:val="20"/>
              </w:rPr>
            </w:pPr>
          </w:p>
          <w:p w14:paraId="0DF8D523" w14:textId="0EAC10BF" w:rsidR="00A26A24" w:rsidRDefault="00E128F9" w:rsidP="00906590">
            <w:pPr>
              <w:pStyle w:val="NoSpacing"/>
            </w:pPr>
            <w:r>
              <w:t>UiPath</w:t>
            </w:r>
            <w:r w:rsidR="00A26A24">
              <w:t xml:space="preserve"> certified in </w:t>
            </w:r>
            <w:r>
              <w:t>orchestrator</w:t>
            </w:r>
            <w:r w:rsidR="00310E00">
              <w:t xml:space="preserve"> course. </w:t>
            </w:r>
          </w:p>
          <w:p w14:paraId="1E15597D" w14:textId="77777777" w:rsidR="00011C81" w:rsidRDefault="00011C81" w:rsidP="00906590">
            <w:pPr>
              <w:pStyle w:val="NoSpacing"/>
            </w:pPr>
          </w:p>
          <w:p w14:paraId="3416C59C" w14:textId="7FABFAD0" w:rsidR="00011C81" w:rsidRDefault="00011C81" w:rsidP="00906590">
            <w:pPr>
              <w:pStyle w:val="NoSpacing"/>
            </w:pPr>
            <w:r>
              <w:t xml:space="preserve">UIPath </w:t>
            </w:r>
            <w:r w:rsidR="00C578C3">
              <w:t xml:space="preserve">Certified </w:t>
            </w:r>
            <w:r w:rsidR="00E128F9">
              <w:t>in RPA</w:t>
            </w:r>
            <w:r w:rsidR="00C578C3">
              <w:t xml:space="preserve"> </w:t>
            </w:r>
            <w:r w:rsidR="00E128F9">
              <w:t>Infrastructure.</w:t>
            </w:r>
          </w:p>
          <w:p w14:paraId="68A7CA29" w14:textId="77777777" w:rsidR="00B5781D" w:rsidRDefault="00B5781D" w:rsidP="00906590">
            <w:pPr>
              <w:pStyle w:val="NoSpacing"/>
            </w:pPr>
          </w:p>
          <w:p w14:paraId="08037498" w14:textId="02EF2EB7" w:rsidR="00C578C3" w:rsidRDefault="00E128F9" w:rsidP="00C578C3">
            <w:pPr>
              <w:pStyle w:val="NoSpacing"/>
            </w:pPr>
            <w:r>
              <w:t>UiPath</w:t>
            </w:r>
            <w:r w:rsidR="00C578C3">
              <w:t xml:space="preserve"> Certified </w:t>
            </w:r>
            <w:r>
              <w:t>in RPA</w:t>
            </w:r>
            <w:r w:rsidR="00C578C3">
              <w:t xml:space="preserve"> Solution Architect.</w:t>
            </w:r>
          </w:p>
          <w:p w14:paraId="079C9BB3" w14:textId="77777777" w:rsidR="00C578C3" w:rsidRDefault="00C578C3" w:rsidP="00906590">
            <w:pPr>
              <w:pStyle w:val="NoSpacing"/>
            </w:pPr>
          </w:p>
          <w:p w14:paraId="1E0DE983" w14:textId="1FF522A4" w:rsidR="00C578C3" w:rsidRDefault="00E128F9" w:rsidP="00C578C3">
            <w:pPr>
              <w:pStyle w:val="NoSpacing"/>
            </w:pPr>
            <w:r>
              <w:t>UiPath</w:t>
            </w:r>
            <w:r w:rsidR="00C578C3">
              <w:t xml:space="preserve"> Certified </w:t>
            </w:r>
            <w:r>
              <w:t>in RPA</w:t>
            </w:r>
            <w:r w:rsidR="00C578C3">
              <w:t xml:space="preserve"> Business Analyst.</w:t>
            </w:r>
          </w:p>
          <w:p w14:paraId="16C40502" w14:textId="77777777" w:rsidR="00C578C3" w:rsidRDefault="00C578C3" w:rsidP="00906590">
            <w:pPr>
              <w:pStyle w:val="NoSpacing"/>
            </w:pPr>
          </w:p>
          <w:p w14:paraId="7900DCF6" w14:textId="77777777" w:rsidR="00C578C3" w:rsidRDefault="00C578C3" w:rsidP="00906590">
            <w:pPr>
              <w:pStyle w:val="NoSpacing"/>
            </w:pPr>
          </w:p>
          <w:p w14:paraId="3129D542" w14:textId="77777777" w:rsidR="003B00C8" w:rsidRDefault="003B00C8" w:rsidP="00906590">
            <w:pPr>
              <w:pStyle w:val="NoSpacing"/>
            </w:pPr>
            <w:r w:rsidRPr="003B00C8">
              <w:t>Automation</w:t>
            </w:r>
            <w:r w:rsidRPr="003B00C8">
              <w:rPr>
                <w:b/>
                <w:bCs/>
              </w:rPr>
              <w:t> </w:t>
            </w:r>
            <w:r w:rsidRPr="003B00C8">
              <w:t>Anywhere</w:t>
            </w:r>
            <w:r w:rsidRPr="003B00C8">
              <w:rPr>
                <w:b/>
                <w:bCs/>
              </w:rPr>
              <w:t> </w:t>
            </w:r>
            <w:r w:rsidRPr="003B00C8">
              <w:rPr>
                <w:bCs/>
              </w:rPr>
              <w:t xml:space="preserve">Certified Advanced RPA </w:t>
            </w:r>
            <w:r w:rsidRPr="003B00C8">
              <w:rPr>
                <w:bCs/>
              </w:rPr>
              <w:lastRenderedPageBreak/>
              <w:t>Professional (V11.0)</w:t>
            </w:r>
            <w:r w:rsidRPr="003B00C8">
              <w:rPr>
                <w:b/>
                <w:bCs/>
              </w:rPr>
              <w:t> </w:t>
            </w:r>
            <w:r w:rsidRPr="003B00C8">
              <w:t>from</w:t>
            </w:r>
            <w:r w:rsidRPr="003B00C8">
              <w:rPr>
                <w:b/>
                <w:bCs/>
              </w:rPr>
              <w:t> </w:t>
            </w:r>
            <w:r w:rsidRPr="003B00C8">
              <w:t>Automation</w:t>
            </w:r>
            <w:r w:rsidRPr="003B00C8">
              <w:rPr>
                <w:b/>
                <w:bCs/>
              </w:rPr>
              <w:t> </w:t>
            </w:r>
            <w:r w:rsidRPr="003B00C8">
              <w:t>Anywhere</w:t>
            </w:r>
            <w:r>
              <w:t>.</w:t>
            </w:r>
          </w:p>
          <w:p w14:paraId="2CE7239D" w14:textId="77777777" w:rsidR="00F5474E" w:rsidRDefault="00F5474E" w:rsidP="00906590">
            <w:pPr>
              <w:pStyle w:val="NoSpacing"/>
            </w:pPr>
          </w:p>
          <w:p w14:paraId="3A4E0152" w14:textId="77777777" w:rsidR="00F5474E" w:rsidRDefault="00F5474E" w:rsidP="00906590">
            <w:pPr>
              <w:pStyle w:val="NoSpacing"/>
            </w:pPr>
            <w:r>
              <w:t xml:space="preserve">Cognizant certified in </w:t>
            </w:r>
            <w:r w:rsidR="002A1D20">
              <w:t xml:space="preserve">Automation Anywhere </w:t>
            </w:r>
          </w:p>
          <w:p w14:paraId="5D9584F9" w14:textId="77777777" w:rsidR="002A1D20" w:rsidRDefault="002A1D20" w:rsidP="00906590">
            <w:pPr>
              <w:pStyle w:val="NoSpacing"/>
            </w:pPr>
            <w:r>
              <w:t>Training</w:t>
            </w:r>
          </w:p>
          <w:p w14:paraId="4C1B2AA9" w14:textId="77777777" w:rsidR="00A3745B" w:rsidRDefault="00A3745B" w:rsidP="00906590">
            <w:pPr>
              <w:pStyle w:val="NoSpacing"/>
            </w:pPr>
          </w:p>
          <w:p w14:paraId="494065F1" w14:textId="2378967C" w:rsidR="00440EC4" w:rsidRDefault="00164996" w:rsidP="00440EC4">
            <w:pPr>
              <w:pStyle w:val="NoSpacing"/>
            </w:pPr>
            <w:r>
              <w:t>Cognizant</w:t>
            </w:r>
            <w:r w:rsidR="00A3745B">
              <w:t xml:space="preserve"> </w:t>
            </w:r>
            <w:r w:rsidR="00494C09">
              <w:t>certified</w:t>
            </w:r>
            <w:r w:rsidR="00A3745B">
              <w:t xml:space="preserve"> in UI Path training.</w:t>
            </w:r>
          </w:p>
          <w:p w14:paraId="4693B281" w14:textId="77777777" w:rsidR="00A3745B" w:rsidRDefault="00A3745B" w:rsidP="00440EC4">
            <w:pPr>
              <w:pStyle w:val="NoSpacing"/>
            </w:pPr>
          </w:p>
          <w:p w14:paraId="2B33E48B" w14:textId="693A1F11" w:rsidR="00656168" w:rsidRPr="00C578C3" w:rsidRDefault="00A3745B" w:rsidP="00C578C3">
            <w:pPr>
              <w:pStyle w:val="NoSpacing"/>
            </w:pPr>
            <w:r>
              <w:t xml:space="preserve">Certified in cognizant </w:t>
            </w:r>
            <w:r w:rsidR="00494C09">
              <w:t>in-house</w:t>
            </w:r>
            <w:r>
              <w:t xml:space="preserve"> tool Spritz for codeless automation.</w:t>
            </w:r>
          </w:p>
          <w:p w14:paraId="00D36EA2" w14:textId="77777777" w:rsidR="00656168" w:rsidRPr="00656168" w:rsidRDefault="00656168" w:rsidP="00656168">
            <w:pPr>
              <w:rPr>
                <w:rFonts w:cs="Calibri"/>
                <w:szCs w:val="20"/>
              </w:rPr>
            </w:pPr>
          </w:p>
          <w:p w14:paraId="4A47F0ED" w14:textId="77777777" w:rsidR="00656168" w:rsidRPr="00656168" w:rsidRDefault="00656168" w:rsidP="00656168">
            <w:pPr>
              <w:rPr>
                <w:rFonts w:cs="Calibri"/>
                <w:szCs w:val="20"/>
              </w:rPr>
            </w:pPr>
          </w:p>
          <w:p w14:paraId="44F29727" w14:textId="77777777" w:rsidR="00656168" w:rsidRPr="00656168" w:rsidRDefault="00656168" w:rsidP="00656168">
            <w:pPr>
              <w:rPr>
                <w:rFonts w:cs="Calibri"/>
                <w:szCs w:val="20"/>
              </w:rPr>
            </w:pPr>
          </w:p>
          <w:p w14:paraId="299D9D6B" w14:textId="77777777" w:rsidR="00656168" w:rsidRDefault="00656168" w:rsidP="00656168">
            <w:pPr>
              <w:rPr>
                <w:rFonts w:cs="Calibri"/>
                <w:szCs w:val="20"/>
              </w:rPr>
            </w:pPr>
          </w:p>
          <w:p w14:paraId="1EACDB14" w14:textId="77777777" w:rsidR="00A17C51" w:rsidRPr="00656168" w:rsidRDefault="00A17C51" w:rsidP="00656168">
            <w:pPr>
              <w:jc w:val="center"/>
              <w:rPr>
                <w:rFonts w:cs="Calibri"/>
                <w:szCs w:val="20"/>
              </w:rPr>
            </w:pPr>
          </w:p>
        </w:tc>
      </w:tr>
    </w:tbl>
    <w:p w14:paraId="5F59290B" w14:textId="77777777" w:rsidR="007E612D" w:rsidRPr="00CC4069" w:rsidRDefault="007E612D" w:rsidP="005B252E">
      <w:pPr>
        <w:rPr>
          <w:rFonts w:cs="Calibri"/>
        </w:rPr>
      </w:pPr>
    </w:p>
    <w:sectPr w:rsidR="007E612D" w:rsidRPr="00CC4069" w:rsidSect="00B108F9">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7F79F7"/>
    <w:multiLevelType w:val="multilevel"/>
    <w:tmpl w:val="A73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10"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8548">
    <w:abstractNumId w:val="0"/>
  </w:num>
  <w:num w:numId="2" w16cid:durableId="608002890">
    <w:abstractNumId w:val="7"/>
  </w:num>
  <w:num w:numId="3" w16cid:durableId="507138262">
    <w:abstractNumId w:val="13"/>
  </w:num>
  <w:num w:numId="4" w16cid:durableId="2123527892">
    <w:abstractNumId w:val="2"/>
  </w:num>
  <w:num w:numId="5" w16cid:durableId="1732388039">
    <w:abstractNumId w:val="10"/>
  </w:num>
  <w:num w:numId="6" w16cid:durableId="393742221">
    <w:abstractNumId w:val="4"/>
  </w:num>
  <w:num w:numId="7" w16cid:durableId="1021735593">
    <w:abstractNumId w:val="11"/>
  </w:num>
  <w:num w:numId="8" w16cid:durableId="1263296363">
    <w:abstractNumId w:val="12"/>
  </w:num>
  <w:num w:numId="9" w16cid:durableId="1089084577">
    <w:abstractNumId w:val="8"/>
  </w:num>
  <w:num w:numId="10" w16cid:durableId="927423752">
    <w:abstractNumId w:val="1"/>
  </w:num>
  <w:num w:numId="11" w16cid:durableId="1086850795">
    <w:abstractNumId w:val="15"/>
  </w:num>
  <w:num w:numId="12" w16cid:durableId="1788086856">
    <w:abstractNumId w:val="6"/>
  </w:num>
  <w:num w:numId="13" w16cid:durableId="1001006902">
    <w:abstractNumId w:val="14"/>
  </w:num>
  <w:num w:numId="14" w16cid:durableId="1579710153">
    <w:abstractNumId w:val="5"/>
  </w:num>
  <w:num w:numId="15" w16cid:durableId="1375079532">
    <w:abstractNumId w:val="9"/>
  </w:num>
  <w:num w:numId="16" w16cid:durableId="211925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43"/>
    <w:rsid w:val="000105EF"/>
    <w:rsid w:val="00011388"/>
    <w:rsid w:val="00011740"/>
    <w:rsid w:val="0001195A"/>
    <w:rsid w:val="00011C81"/>
    <w:rsid w:val="000146C2"/>
    <w:rsid w:val="000229DF"/>
    <w:rsid w:val="0002460F"/>
    <w:rsid w:val="00030FB1"/>
    <w:rsid w:val="00031A1F"/>
    <w:rsid w:val="00034DC6"/>
    <w:rsid w:val="00042D6B"/>
    <w:rsid w:val="00044E5F"/>
    <w:rsid w:val="0005445B"/>
    <w:rsid w:val="00057331"/>
    <w:rsid w:val="00064649"/>
    <w:rsid w:val="0006581E"/>
    <w:rsid w:val="00066A81"/>
    <w:rsid w:val="00070F65"/>
    <w:rsid w:val="00072DA7"/>
    <w:rsid w:val="000751A1"/>
    <w:rsid w:val="00075D56"/>
    <w:rsid w:val="00076B04"/>
    <w:rsid w:val="000926CA"/>
    <w:rsid w:val="000975DF"/>
    <w:rsid w:val="00097D1C"/>
    <w:rsid w:val="000A255F"/>
    <w:rsid w:val="000A753D"/>
    <w:rsid w:val="000B03B1"/>
    <w:rsid w:val="000B0C8C"/>
    <w:rsid w:val="000B510E"/>
    <w:rsid w:val="000B58B7"/>
    <w:rsid w:val="000C31A4"/>
    <w:rsid w:val="000C38E3"/>
    <w:rsid w:val="000C4D20"/>
    <w:rsid w:val="000C66EC"/>
    <w:rsid w:val="000C72C1"/>
    <w:rsid w:val="000D17C3"/>
    <w:rsid w:val="000D3183"/>
    <w:rsid w:val="000D5805"/>
    <w:rsid w:val="000E4E9E"/>
    <w:rsid w:val="000E7D50"/>
    <w:rsid w:val="000F029B"/>
    <w:rsid w:val="000F2A53"/>
    <w:rsid w:val="000F7845"/>
    <w:rsid w:val="00103606"/>
    <w:rsid w:val="00106EEC"/>
    <w:rsid w:val="0011145C"/>
    <w:rsid w:val="00112A76"/>
    <w:rsid w:val="00113092"/>
    <w:rsid w:val="00113452"/>
    <w:rsid w:val="00113596"/>
    <w:rsid w:val="00114B95"/>
    <w:rsid w:val="001157C4"/>
    <w:rsid w:val="00116244"/>
    <w:rsid w:val="00120C9E"/>
    <w:rsid w:val="00121668"/>
    <w:rsid w:val="001247C3"/>
    <w:rsid w:val="0012667D"/>
    <w:rsid w:val="001276FF"/>
    <w:rsid w:val="00133811"/>
    <w:rsid w:val="001342B1"/>
    <w:rsid w:val="00152B53"/>
    <w:rsid w:val="00157383"/>
    <w:rsid w:val="00164996"/>
    <w:rsid w:val="00164D8E"/>
    <w:rsid w:val="001709DE"/>
    <w:rsid w:val="00174D87"/>
    <w:rsid w:val="00175D88"/>
    <w:rsid w:val="00177EB0"/>
    <w:rsid w:val="00181AE8"/>
    <w:rsid w:val="00182323"/>
    <w:rsid w:val="0018372C"/>
    <w:rsid w:val="00185580"/>
    <w:rsid w:val="00185833"/>
    <w:rsid w:val="00190A64"/>
    <w:rsid w:val="0019344A"/>
    <w:rsid w:val="00194366"/>
    <w:rsid w:val="001A14A1"/>
    <w:rsid w:val="001A2EAA"/>
    <w:rsid w:val="001B071F"/>
    <w:rsid w:val="001B2AFD"/>
    <w:rsid w:val="001B4885"/>
    <w:rsid w:val="001C3CB1"/>
    <w:rsid w:val="001C6F05"/>
    <w:rsid w:val="001D7702"/>
    <w:rsid w:val="001D7DF3"/>
    <w:rsid w:val="001E66D0"/>
    <w:rsid w:val="001F02CE"/>
    <w:rsid w:val="001F02F5"/>
    <w:rsid w:val="001F5219"/>
    <w:rsid w:val="001F5A5A"/>
    <w:rsid w:val="001F6C17"/>
    <w:rsid w:val="002013BC"/>
    <w:rsid w:val="00202554"/>
    <w:rsid w:val="00211D88"/>
    <w:rsid w:val="0021209F"/>
    <w:rsid w:val="00215104"/>
    <w:rsid w:val="00221ABA"/>
    <w:rsid w:val="00223AC3"/>
    <w:rsid w:val="00225427"/>
    <w:rsid w:val="00226172"/>
    <w:rsid w:val="002275D7"/>
    <w:rsid w:val="00227764"/>
    <w:rsid w:val="002332D1"/>
    <w:rsid w:val="002337FB"/>
    <w:rsid w:val="00234519"/>
    <w:rsid w:val="00242C3F"/>
    <w:rsid w:val="00244943"/>
    <w:rsid w:val="002522A9"/>
    <w:rsid w:val="00255318"/>
    <w:rsid w:val="00257B25"/>
    <w:rsid w:val="002604EC"/>
    <w:rsid w:val="00262EF7"/>
    <w:rsid w:val="00266B92"/>
    <w:rsid w:val="00270041"/>
    <w:rsid w:val="00271886"/>
    <w:rsid w:val="00272675"/>
    <w:rsid w:val="00273BCD"/>
    <w:rsid w:val="00273F94"/>
    <w:rsid w:val="002744FA"/>
    <w:rsid w:val="00276B25"/>
    <w:rsid w:val="00280F13"/>
    <w:rsid w:val="00281105"/>
    <w:rsid w:val="00284AAB"/>
    <w:rsid w:val="00287A74"/>
    <w:rsid w:val="00287AFF"/>
    <w:rsid w:val="00292CB9"/>
    <w:rsid w:val="00297754"/>
    <w:rsid w:val="002A1D20"/>
    <w:rsid w:val="002A64A1"/>
    <w:rsid w:val="002B0CC7"/>
    <w:rsid w:val="002B2650"/>
    <w:rsid w:val="002B574E"/>
    <w:rsid w:val="002B5FF2"/>
    <w:rsid w:val="002B604E"/>
    <w:rsid w:val="002B7667"/>
    <w:rsid w:val="002C437E"/>
    <w:rsid w:val="002C4910"/>
    <w:rsid w:val="002D5479"/>
    <w:rsid w:val="002D5948"/>
    <w:rsid w:val="002E1FCB"/>
    <w:rsid w:val="002E20E6"/>
    <w:rsid w:val="002E2FE3"/>
    <w:rsid w:val="002E5FBD"/>
    <w:rsid w:val="002E643C"/>
    <w:rsid w:val="002F37CD"/>
    <w:rsid w:val="002F605B"/>
    <w:rsid w:val="003005C1"/>
    <w:rsid w:val="00301626"/>
    <w:rsid w:val="0030195E"/>
    <w:rsid w:val="00301A6A"/>
    <w:rsid w:val="003033B5"/>
    <w:rsid w:val="00304D93"/>
    <w:rsid w:val="00305286"/>
    <w:rsid w:val="0030793A"/>
    <w:rsid w:val="00310E00"/>
    <w:rsid w:val="00310E18"/>
    <w:rsid w:val="00314742"/>
    <w:rsid w:val="0031568C"/>
    <w:rsid w:val="0032031C"/>
    <w:rsid w:val="003308BD"/>
    <w:rsid w:val="00332DD3"/>
    <w:rsid w:val="00340C1B"/>
    <w:rsid w:val="00344834"/>
    <w:rsid w:val="00344CE2"/>
    <w:rsid w:val="00347934"/>
    <w:rsid w:val="0035301F"/>
    <w:rsid w:val="003549C2"/>
    <w:rsid w:val="00362884"/>
    <w:rsid w:val="003634E7"/>
    <w:rsid w:val="00366322"/>
    <w:rsid w:val="00372B7E"/>
    <w:rsid w:val="00375547"/>
    <w:rsid w:val="00376C32"/>
    <w:rsid w:val="00377F66"/>
    <w:rsid w:val="003870A9"/>
    <w:rsid w:val="0038762B"/>
    <w:rsid w:val="003A09F5"/>
    <w:rsid w:val="003A15D9"/>
    <w:rsid w:val="003A1FF0"/>
    <w:rsid w:val="003A4110"/>
    <w:rsid w:val="003B00C8"/>
    <w:rsid w:val="003B56E1"/>
    <w:rsid w:val="003B67C9"/>
    <w:rsid w:val="003B7166"/>
    <w:rsid w:val="003B798E"/>
    <w:rsid w:val="003C4BBD"/>
    <w:rsid w:val="003D5200"/>
    <w:rsid w:val="003D5A90"/>
    <w:rsid w:val="003D7584"/>
    <w:rsid w:val="003E1321"/>
    <w:rsid w:val="003E2C28"/>
    <w:rsid w:val="003E349C"/>
    <w:rsid w:val="003E504E"/>
    <w:rsid w:val="003E592F"/>
    <w:rsid w:val="003E6602"/>
    <w:rsid w:val="003E778F"/>
    <w:rsid w:val="003F23D7"/>
    <w:rsid w:val="003F2B37"/>
    <w:rsid w:val="003F398B"/>
    <w:rsid w:val="00405AE8"/>
    <w:rsid w:val="00405F3C"/>
    <w:rsid w:val="00411A15"/>
    <w:rsid w:val="00414456"/>
    <w:rsid w:val="00414483"/>
    <w:rsid w:val="00417A68"/>
    <w:rsid w:val="0042216D"/>
    <w:rsid w:val="00422A5F"/>
    <w:rsid w:val="00422F6C"/>
    <w:rsid w:val="00423505"/>
    <w:rsid w:val="00424145"/>
    <w:rsid w:val="004254EC"/>
    <w:rsid w:val="004272D5"/>
    <w:rsid w:val="00431884"/>
    <w:rsid w:val="00440EC4"/>
    <w:rsid w:val="0044231E"/>
    <w:rsid w:val="00446F15"/>
    <w:rsid w:val="004513FD"/>
    <w:rsid w:val="00457040"/>
    <w:rsid w:val="00457CE5"/>
    <w:rsid w:val="004606B7"/>
    <w:rsid w:val="0046246E"/>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94C09"/>
    <w:rsid w:val="004A2D29"/>
    <w:rsid w:val="004A3978"/>
    <w:rsid w:val="004A5184"/>
    <w:rsid w:val="004A528B"/>
    <w:rsid w:val="004A5A7A"/>
    <w:rsid w:val="004A5BC9"/>
    <w:rsid w:val="004A7459"/>
    <w:rsid w:val="004B0A18"/>
    <w:rsid w:val="004B3405"/>
    <w:rsid w:val="004B4BB4"/>
    <w:rsid w:val="004B58A2"/>
    <w:rsid w:val="004B62FD"/>
    <w:rsid w:val="004B6FB2"/>
    <w:rsid w:val="004B789C"/>
    <w:rsid w:val="004C1BCE"/>
    <w:rsid w:val="004C29B2"/>
    <w:rsid w:val="004C4F56"/>
    <w:rsid w:val="004C6A24"/>
    <w:rsid w:val="004C7C0F"/>
    <w:rsid w:val="004D1494"/>
    <w:rsid w:val="004D2C8F"/>
    <w:rsid w:val="004D39D4"/>
    <w:rsid w:val="004E324A"/>
    <w:rsid w:val="004E4A0B"/>
    <w:rsid w:val="004E5383"/>
    <w:rsid w:val="004E53D0"/>
    <w:rsid w:val="004E6676"/>
    <w:rsid w:val="004E68A3"/>
    <w:rsid w:val="004E7C93"/>
    <w:rsid w:val="004F6082"/>
    <w:rsid w:val="0050061D"/>
    <w:rsid w:val="005056A1"/>
    <w:rsid w:val="00506A52"/>
    <w:rsid w:val="00506E28"/>
    <w:rsid w:val="005108FA"/>
    <w:rsid w:val="00516BDA"/>
    <w:rsid w:val="00517E7B"/>
    <w:rsid w:val="0052403B"/>
    <w:rsid w:val="00530929"/>
    <w:rsid w:val="005343E2"/>
    <w:rsid w:val="00534A59"/>
    <w:rsid w:val="00534EC4"/>
    <w:rsid w:val="00535831"/>
    <w:rsid w:val="005361CD"/>
    <w:rsid w:val="00536701"/>
    <w:rsid w:val="00540485"/>
    <w:rsid w:val="00541CD2"/>
    <w:rsid w:val="005430E7"/>
    <w:rsid w:val="00543158"/>
    <w:rsid w:val="00546EA4"/>
    <w:rsid w:val="00547D09"/>
    <w:rsid w:val="00550A5E"/>
    <w:rsid w:val="00551278"/>
    <w:rsid w:val="0055133E"/>
    <w:rsid w:val="00556AE4"/>
    <w:rsid w:val="00557CD0"/>
    <w:rsid w:val="005616E4"/>
    <w:rsid w:val="00563DF0"/>
    <w:rsid w:val="00566BF0"/>
    <w:rsid w:val="00567AC7"/>
    <w:rsid w:val="00567E5B"/>
    <w:rsid w:val="00571ECF"/>
    <w:rsid w:val="00572CDB"/>
    <w:rsid w:val="00572F47"/>
    <w:rsid w:val="00574B7F"/>
    <w:rsid w:val="0057797F"/>
    <w:rsid w:val="005810A8"/>
    <w:rsid w:val="0058238A"/>
    <w:rsid w:val="00583FEB"/>
    <w:rsid w:val="00584204"/>
    <w:rsid w:val="005862E0"/>
    <w:rsid w:val="00586A2D"/>
    <w:rsid w:val="00590032"/>
    <w:rsid w:val="00590C62"/>
    <w:rsid w:val="005921CF"/>
    <w:rsid w:val="00592359"/>
    <w:rsid w:val="00595ADF"/>
    <w:rsid w:val="005961E3"/>
    <w:rsid w:val="005A3B75"/>
    <w:rsid w:val="005A44B0"/>
    <w:rsid w:val="005A65A7"/>
    <w:rsid w:val="005A7155"/>
    <w:rsid w:val="005A76D6"/>
    <w:rsid w:val="005A781D"/>
    <w:rsid w:val="005A7BB5"/>
    <w:rsid w:val="005B252E"/>
    <w:rsid w:val="005B44CF"/>
    <w:rsid w:val="005B67FB"/>
    <w:rsid w:val="005B7038"/>
    <w:rsid w:val="005C321F"/>
    <w:rsid w:val="005C5402"/>
    <w:rsid w:val="005C5BF2"/>
    <w:rsid w:val="005C7660"/>
    <w:rsid w:val="005D0EF0"/>
    <w:rsid w:val="005D0FD9"/>
    <w:rsid w:val="005D3ABD"/>
    <w:rsid w:val="005D60C4"/>
    <w:rsid w:val="005E0976"/>
    <w:rsid w:val="005E2B35"/>
    <w:rsid w:val="005E4E22"/>
    <w:rsid w:val="005E6115"/>
    <w:rsid w:val="005E72ED"/>
    <w:rsid w:val="005E7738"/>
    <w:rsid w:val="005E7F7A"/>
    <w:rsid w:val="005F1824"/>
    <w:rsid w:val="005F226E"/>
    <w:rsid w:val="005F68F6"/>
    <w:rsid w:val="005F7366"/>
    <w:rsid w:val="005F776E"/>
    <w:rsid w:val="00606082"/>
    <w:rsid w:val="00606489"/>
    <w:rsid w:val="006125E0"/>
    <w:rsid w:val="0061272A"/>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3D1E"/>
    <w:rsid w:val="006A7913"/>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2FE7"/>
    <w:rsid w:val="00714BEC"/>
    <w:rsid w:val="00715E36"/>
    <w:rsid w:val="007169AD"/>
    <w:rsid w:val="007174A3"/>
    <w:rsid w:val="007179EE"/>
    <w:rsid w:val="00721D93"/>
    <w:rsid w:val="00722104"/>
    <w:rsid w:val="00731042"/>
    <w:rsid w:val="00732290"/>
    <w:rsid w:val="007332B8"/>
    <w:rsid w:val="007339C9"/>
    <w:rsid w:val="00733FD9"/>
    <w:rsid w:val="00736616"/>
    <w:rsid w:val="00737F9F"/>
    <w:rsid w:val="00741569"/>
    <w:rsid w:val="00741F5E"/>
    <w:rsid w:val="007427E6"/>
    <w:rsid w:val="00743090"/>
    <w:rsid w:val="007435E8"/>
    <w:rsid w:val="007443E5"/>
    <w:rsid w:val="00746A63"/>
    <w:rsid w:val="0075024E"/>
    <w:rsid w:val="0075394D"/>
    <w:rsid w:val="0075719A"/>
    <w:rsid w:val="007665FB"/>
    <w:rsid w:val="007708F3"/>
    <w:rsid w:val="007712EB"/>
    <w:rsid w:val="007719A6"/>
    <w:rsid w:val="00772943"/>
    <w:rsid w:val="00783539"/>
    <w:rsid w:val="007841CE"/>
    <w:rsid w:val="00785CB1"/>
    <w:rsid w:val="007860F8"/>
    <w:rsid w:val="007961FA"/>
    <w:rsid w:val="007A0F3F"/>
    <w:rsid w:val="007A29CD"/>
    <w:rsid w:val="007A5D8E"/>
    <w:rsid w:val="007B168D"/>
    <w:rsid w:val="007B192E"/>
    <w:rsid w:val="007B4431"/>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7F3C3D"/>
    <w:rsid w:val="008048F6"/>
    <w:rsid w:val="00805C2E"/>
    <w:rsid w:val="00807216"/>
    <w:rsid w:val="00807AE2"/>
    <w:rsid w:val="008106F9"/>
    <w:rsid w:val="00811BDD"/>
    <w:rsid w:val="008159E0"/>
    <w:rsid w:val="008227E6"/>
    <w:rsid w:val="00823287"/>
    <w:rsid w:val="0083070B"/>
    <w:rsid w:val="00830CF6"/>
    <w:rsid w:val="00830DBA"/>
    <w:rsid w:val="0083307E"/>
    <w:rsid w:val="00835743"/>
    <w:rsid w:val="008359B0"/>
    <w:rsid w:val="00844602"/>
    <w:rsid w:val="00844D7C"/>
    <w:rsid w:val="00852461"/>
    <w:rsid w:val="008528F0"/>
    <w:rsid w:val="00864FA4"/>
    <w:rsid w:val="00865CEF"/>
    <w:rsid w:val="00874004"/>
    <w:rsid w:val="0087609B"/>
    <w:rsid w:val="00877A80"/>
    <w:rsid w:val="00880E80"/>
    <w:rsid w:val="00882C77"/>
    <w:rsid w:val="00884077"/>
    <w:rsid w:val="00884125"/>
    <w:rsid w:val="0089799C"/>
    <w:rsid w:val="008B02DE"/>
    <w:rsid w:val="008B0B2D"/>
    <w:rsid w:val="008B24D2"/>
    <w:rsid w:val="008B4884"/>
    <w:rsid w:val="008B6702"/>
    <w:rsid w:val="008C0150"/>
    <w:rsid w:val="008C08E8"/>
    <w:rsid w:val="008C394C"/>
    <w:rsid w:val="008C5BAB"/>
    <w:rsid w:val="008C7E29"/>
    <w:rsid w:val="008D0906"/>
    <w:rsid w:val="008D4F87"/>
    <w:rsid w:val="008E08C0"/>
    <w:rsid w:val="008E2465"/>
    <w:rsid w:val="008E57EE"/>
    <w:rsid w:val="008E644B"/>
    <w:rsid w:val="008F19CC"/>
    <w:rsid w:val="008F27F9"/>
    <w:rsid w:val="008F3684"/>
    <w:rsid w:val="008F506B"/>
    <w:rsid w:val="00904BED"/>
    <w:rsid w:val="00905EC5"/>
    <w:rsid w:val="00906590"/>
    <w:rsid w:val="009068D7"/>
    <w:rsid w:val="00910913"/>
    <w:rsid w:val="00910C4D"/>
    <w:rsid w:val="009126C3"/>
    <w:rsid w:val="00912C00"/>
    <w:rsid w:val="009172F8"/>
    <w:rsid w:val="00922DC9"/>
    <w:rsid w:val="00931831"/>
    <w:rsid w:val="00931A5A"/>
    <w:rsid w:val="009348A4"/>
    <w:rsid w:val="0094075E"/>
    <w:rsid w:val="009429C9"/>
    <w:rsid w:val="009552A4"/>
    <w:rsid w:val="009563AB"/>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B0668"/>
    <w:rsid w:val="009B1127"/>
    <w:rsid w:val="009B1EC3"/>
    <w:rsid w:val="009B3978"/>
    <w:rsid w:val="009B5CE9"/>
    <w:rsid w:val="009C59B0"/>
    <w:rsid w:val="009D1DD2"/>
    <w:rsid w:val="009D73D1"/>
    <w:rsid w:val="009E3B7A"/>
    <w:rsid w:val="009E725D"/>
    <w:rsid w:val="009E7794"/>
    <w:rsid w:val="009F21B3"/>
    <w:rsid w:val="009F5C8D"/>
    <w:rsid w:val="009F6137"/>
    <w:rsid w:val="009F686E"/>
    <w:rsid w:val="00A03C21"/>
    <w:rsid w:val="00A03CAC"/>
    <w:rsid w:val="00A04FB8"/>
    <w:rsid w:val="00A06202"/>
    <w:rsid w:val="00A07634"/>
    <w:rsid w:val="00A07F91"/>
    <w:rsid w:val="00A10181"/>
    <w:rsid w:val="00A16341"/>
    <w:rsid w:val="00A172F2"/>
    <w:rsid w:val="00A17C51"/>
    <w:rsid w:val="00A20992"/>
    <w:rsid w:val="00A23691"/>
    <w:rsid w:val="00A26285"/>
    <w:rsid w:val="00A26A24"/>
    <w:rsid w:val="00A312D3"/>
    <w:rsid w:val="00A323E7"/>
    <w:rsid w:val="00A3352B"/>
    <w:rsid w:val="00A36358"/>
    <w:rsid w:val="00A36828"/>
    <w:rsid w:val="00A3745B"/>
    <w:rsid w:val="00A417CE"/>
    <w:rsid w:val="00A42B5F"/>
    <w:rsid w:val="00A448F2"/>
    <w:rsid w:val="00A5148C"/>
    <w:rsid w:val="00A57641"/>
    <w:rsid w:val="00A627CB"/>
    <w:rsid w:val="00A630E9"/>
    <w:rsid w:val="00A718D9"/>
    <w:rsid w:val="00A71E68"/>
    <w:rsid w:val="00A726F4"/>
    <w:rsid w:val="00A747DF"/>
    <w:rsid w:val="00A760DC"/>
    <w:rsid w:val="00A832E5"/>
    <w:rsid w:val="00A855C7"/>
    <w:rsid w:val="00A863A9"/>
    <w:rsid w:val="00A87020"/>
    <w:rsid w:val="00A90D7C"/>
    <w:rsid w:val="00A92542"/>
    <w:rsid w:val="00A96718"/>
    <w:rsid w:val="00A9702F"/>
    <w:rsid w:val="00AA2062"/>
    <w:rsid w:val="00AA3122"/>
    <w:rsid w:val="00AB00B6"/>
    <w:rsid w:val="00AB1BD6"/>
    <w:rsid w:val="00AB2B7B"/>
    <w:rsid w:val="00AB6B95"/>
    <w:rsid w:val="00AD023A"/>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5AA8"/>
    <w:rsid w:val="00B7721F"/>
    <w:rsid w:val="00B82C24"/>
    <w:rsid w:val="00B90024"/>
    <w:rsid w:val="00B9189E"/>
    <w:rsid w:val="00B93915"/>
    <w:rsid w:val="00B9769E"/>
    <w:rsid w:val="00BA7D3E"/>
    <w:rsid w:val="00BB0062"/>
    <w:rsid w:val="00BB1580"/>
    <w:rsid w:val="00BB2187"/>
    <w:rsid w:val="00BB4BE4"/>
    <w:rsid w:val="00BC46EA"/>
    <w:rsid w:val="00BC5654"/>
    <w:rsid w:val="00BC5755"/>
    <w:rsid w:val="00BC75E1"/>
    <w:rsid w:val="00BD1F44"/>
    <w:rsid w:val="00BD2647"/>
    <w:rsid w:val="00BD33F2"/>
    <w:rsid w:val="00BE2567"/>
    <w:rsid w:val="00BE4031"/>
    <w:rsid w:val="00BE4981"/>
    <w:rsid w:val="00BE65B9"/>
    <w:rsid w:val="00BF1DD6"/>
    <w:rsid w:val="00BF2AC1"/>
    <w:rsid w:val="00BF38D3"/>
    <w:rsid w:val="00BF3AD9"/>
    <w:rsid w:val="00BF60DF"/>
    <w:rsid w:val="00BF627B"/>
    <w:rsid w:val="00C00B21"/>
    <w:rsid w:val="00C01A82"/>
    <w:rsid w:val="00C0754D"/>
    <w:rsid w:val="00C0781A"/>
    <w:rsid w:val="00C110E7"/>
    <w:rsid w:val="00C13570"/>
    <w:rsid w:val="00C152D0"/>
    <w:rsid w:val="00C21B1A"/>
    <w:rsid w:val="00C2569F"/>
    <w:rsid w:val="00C25BC8"/>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578C3"/>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3243"/>
    <w:rsid w:val="00CB6117"/>
    <w:rsid w:val="00CB663A"/>
    <w:rsid w:val="00CC0BF7"/>
    <w:rsid w:val="00CC1418"/>
    <w:rsid w:val="00CC32E9"/>
    <w:rsid w:val="00CC3543"/>
    <w:rsid w:val="00CC4069"/>
    <w:rsid w:val="00CC5699"/>
    <w:rsid w:val="00CC64F8"/>
    <w:rsid w:val="00CD3AC8"/>
    <w:rsid w:val="00CD7624"/>
    <w:rsid w:val="00CE035E"/>
    <w:rsid w:val="00CE2088"/>
    <w:rsid w:val="00CE2A38"/>
    <w:rsid w:val="00CE3B19"/>
    <w:rsid w:val="00CE3FB7"/>
    <w:rsid w:val="00CF0514"/>
    <w:rsid w:val="00CF3A1A"/>
    <w:rsid w:val="00CF78C9"/>
    <w:rsid w:val="00D0269E"/>
    <w:rsid w:val="00D03A73"/>
    <w:rsid w:val="00D062E4"/>
    <w:rsid w:val="00D0743C"/>
    <w:rsid w:val="00D07C11"/>
    <w:rsid w:val="00D115E3"/>
    <w:rsid w:val="00D16B7E"/>
    <w:rsid w:val="00D17DA0"/>
    <w:rsid w:val="00D17EFB"/>
    <w:rsid w:val="00D206A8"/>
    <w:rsid w:val="00D2341E"/>
    <w:rsid w:val="00D26694"/>
    <w:rsid w:val="00D26E68"/>
    <w:rsid w:val="00D30626"/>
    <w:rsid w:val="00D32D2B"/>
    <w:rsid w:val="00D34755"/>
    <w:rsid w:val="00D35076"/>
    <w:rsid w:val="00D4035D"/>
    <w:rsid w:val="00D417EA"/>
    <w:rsid w:val="00D41CF1"/>
    <w:rsid w:val="00D43D65"/>
    <w:rsid w:val="00D461E6"/>
    <w:rsid w:val="00D511BF"/>
    <w:rsid w:val="00D53491"/>
    <w:rsid w:val="00D53D3C"/>
    <w:rsid w:val="00D62439"/>
    <w:rsid w:val="00D63700"/>
    <w:rsid w:val="00D64398"/>
    <w:rsid w:val="00D665B7"/>
    <w:rsid w:val="00D73ABB"/>
    <w:rsid w:val="00D80096"/>
    <w:rsid w:val="00D8222C"/>
    <w:rsid w:val="00D84059"/>
    <w:rsid w:val="00D84AC0"/>
    <w:rsid w:val="00D873F4"/>
    <w:rsid w:val="00D90973"/>
    <w:rsid w:val="00D918AA"/>
    <w:rsid w:val="00D93461"/>
    <w:rsid w:val="00D94AE7"/>
    <w:rsid w:val="00D960CD"/>
    <w:rsid w:val="00DA0921"/>
    <w:rsid w:val="00DA3A2C"/>
    <w:rsid w:val="00DA4B35"/>
    <w:rsid w:val="00DA4C48"/>
    <w:rsid w:val="00DA538D"/>
    <w:rsid w:val="00DA633B"/>
    <w:rsid w:val="00DA72AA"/>
    <w:rsid w:val="00DB113B"/>
    <w:rsid w:val="00DB20AF"/>
    <w:rsid w:val="00DB2BE4"/>
    <w:rsid w:val="00DB5794"/>
    <w:rsid w:val="00DC07C8"/>
    <w:rsid w:val="00DC09F7"/>
    <w:rsid w:val="00DC0D59"/>
    <w:rsid w:val="00DC1677"/>
    <w:rsid w:val="00DC201A"/>
    <w:rsid w:val="00DC272F"/>
    <w:rsid w:val="00DC5D37"/>
    <w:rsid w:val="00DD3A2B"/>
    <w:rsid w:val="00DD3D3A"/>
    <w:rsid w:val="00DD4546"/>
    <w:rsid w:val="00DE0F38"/>
    <w:rsid w:val="00DE1320"/>
    <w:rsid w:val="00DE3129"/>
    <w:rsid w:val="00DE5923"/>
    <w:rsid w:val="00DE6AD2"/>
    <w:rsid w:val="00DE713E"/>
    <w:rsid w:val="00DF31D7"/>
    <w:rsid w:val="00DF6B37"/>
    <w:rsid w:val="00DF73EF"/>
    <w:rsid w:val="00E011A5"/>
    <w:rsid w:val="00E01444"/>
    <w:rsid w:val="00E0206B"/>
    <w:rsid w:val="00E0220F"/>
    <w:rsid w:val="00E02EC3"/>
    <w:rsid w:val="00E02F8C"/>
    <w:rsid w:val="00E03386"/>
    <w:rsid w:val="00E03DCD"/>
    <w:rsid w:val="00E048DE"/>
    <w:rsid w:val="00E04DC3"/>
    <w:rsid w:val="00E12288"/>
    <w:rsid w:val="00E128F9"/>
    <w:rsid w:val="00E135C3"/>
    <w:rsid w:val="00E160DD"/>
    <w:rsid w:val="00E205AB"/>
    <w:rsid w:val="00E23273"/>
    <w:rsid w:val="00E24AED"/>
    <w:rsid w:val="00E32145"/>
    <w:rsid w:val="00E35D3D"/>
    <w:rsid w:val="00E40E85"/>
    <w:rsid w:val="00E433DC"/>
    <w:rsid w:val="00E457D7"/>
    <w:rsid w:val="00E50BEE"/>
    <w:rsid w:val="00E57181"/>
    <w:rsid w:val="00E606EA"/>
    <w:rsid w:val="00E61DDC"/>
    <w:rsid w:val="00E6327F"/>
    <w:rsid w:val="00E63F49"/>
    <w:rsid w:val="00E659B0"/>
    <w:rsid w:val="00E70D71"/>
    <w:rsid w:val="00E70EF2"/>
    <w:rsid w:val="00E74B21"/>
    <w:rsid w:val="00E757FA"/>
    <w:rsid w:val="00E81B9E"/>
    <w:rsid w:val="00E827D7"/>
    <w:rsid w:val="00E82D4E"/>
    <w:rsid w:val="00E87D3E"/>
    <w:rsid w:val="00E9193E"/>
    <w:rsid w:val="00E93858"/>
    <w:rsid w:val="00E93D15"/>
    <w:rsid w:val="00E93DEC"/>
    <w:rsid w:val="00EA295A"/>
    <w:rsid w:val="00EA48DD"/>
    <w:rsid w:val="00EA5437"/>
    <w:rsid w:val="00EA560A"/>
    <w:rsid w:val="00EA56ED"/>
    <w:rsid w:val="00EB0D8E"/>
    <w:rsid w:val="00EB6382"/>
    <w:rsid w:val="00EC0A83"/>
    <w:rsid w:val="00EC151D"/>
    <w:rsid w:val="00EC32E6"/>
    <w:rsid w:val="00EC6748"/>
    <w:rsid w:val="00EC7E15"/>
    <w:rsid w:val="00EE0DCC"/>
    <w:rsid w:val="00EE1D2C"/>
    <w:rsid w:val="00EE2A73"/>
    <w:rsid w:val="00EE2E18"/>
    <w:rsid w:val="00EE3B1E"/>
    <w:rsid w:val="00EE5A9F"/>
    <w:rsid w:val="00EE6089"/>
    <w:rsid w:val="00EF39B0"/>
    <w:rsid w:val="00EF3AEA"/>
    <w:rsid w:val="00EF4103"/>
    <w:rsid w:val="00EF7695"/>
    <w:rsid w:val="00EF7AE2"/>
    <w:rsid w:val="00F0385A"/>
    <w:rsid w:val="00F125C4"/>
    <w:rsid w:val="00F13A1E"/>
    <w:rsid w:val="00F17D47"/>
    <w:rsid w:val="00F17F63"/>
    <w:rsid w:val="00F20D16"/>
    <w:rsid w:val="00F20D27"/>
    <w:rsid w:val="00F217AE"/>
    <w:rsid w:val="00F247A7"/>
    <w:rsid w:val="00F26169"/>
    <w:rsid w:val="00F27E99"/>
    <w:rsid w:val="00F30603"/>
    <w:rsid w:val="00F3167A"/>
    <w:rsid w:val="00F404F6"/>
    <w:rsid w:val="00F45E60"/>
    <w:rsid w:val="00F46375"/>
    <w:rsid w:val="00F50F11"/>
    <w:rsid w:val="00F51AE6"/>
    <w:rsid w:val="00F52B74"/>
    <w:rsid w:val="00F5474E"/>
    <w:rsid w:val="00F555E3"/>
    <w:rsid w:val="00F56180"/>
    <w:rsid w:val="00F563A7"/>
    <w:rsid w:val="00F56E0A"/>
    <w:rsid w:val="00F57614"/>
    <w:rsid w:val="00F60CBC"/>
    <w:rsid w:val="00F62FE4"/>
    <w:rsid w:val="00F70B32"/>
    <w:rsid w:val="00F723EC"/>
    <w:rsid w:val="00F76EF4"/>
    <w:rsid w:val="00F77D37"/>
    <w:rsid w:val="00F81199"/>
    <w:rsid w:val="00F877BD"/>
    <w:rsid w:val="00F93F50"/>
    <w:rsid w:val="00F94E00"/>
    <w:rsid w:val="00F9561C"/>
    <w:rsid w:val="00FA3ABA"/>
    <w:rsid w:val="00FA5DDD"/>
    <w:rsid w:val="00FA7F2F"/>
    <w:rsid w:val="00FB0648"/>
    <w:rsid w:val="00FB1830"/>
    <w:rsid w:val="00FB1F0D"/>
    <w:rsid w:val="00FB2321"/>
    <w:rsid w:val="00FB6142"/>
    <w:rsid w:val="00FB7448"/>
    <w:rsid w:val="00FC36D6"/>
    <w:rsid w:val="00FC7C76"/>
    <w:rsid w:val="00FD1357"/>
    <w:rsid w:val="00FD541B"/>
    <w:rsid w:val="00FD58BD"/>
    <w:rsid w:val="00FE1099"/>
    <w:rsid w:val="00FE25C9"/>
    <w:rsid w:val="00FE2C29"/>
    <w:rsid w:val="00FE3173"/>
    <w:rsid w:val="00FF0701"/>
    <w:rsid w:val="00FF3178"/>
    <w:rsid w:val="00FF339E"/>
    <w:rsid w:val="00FF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A72"/>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 w:type="character" w:styleId="Strong">
    <w:name w:val="Strong"/>
    <w:basedOn w:val="DefaultParagraphFont"/>
    <w:uiPriority w:val="22"/>
    <w:qFormat/>
    <w:rsid w:val="003B00C8"/>
    <w:rPr>
      <w:b/>
      <w:bCs/>
    </w:rPr>
  </w:style>
  <w:style w:type="character" w:customStyle="1" w:styleId="il">
    <w:name w:val="il"/>
    <w:basedOn w:val="DefaultParagraphFont"/>
    <w:rsid w:val="003B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1436289104">
      <w:bodyDiv w:val="1"/>
      <w:marLeft w:val="0"/>
      <w:marRight w:val="0"/>
      <w:marTop w:val="0"/>
      <w:marBottom w:val="0"/>
      <w:divBdr>
        <w:top w:val="none" w:sz="0" w:space="0" w:color="auto"/>
        <w:left w:val="none" w:sz="0" w:space="0" w:color="auto"/>
        <w:bottom w:val="none" w:sz="0" w:space="0" w:color="auto"/>
        <w:right w:val="none" w:sz="0" w:space="0" w:color="auto"/>
      </w:divBdr>
      <w:divsChild>
        <w:div w:id="647632539">
          <w:marLeft w:val="0"/>
          <w:marRight w:val="0"/>
          <w:marTop w:val="0"/>
          <w:marBottom w:val="0"/>
          <w:divBdr>
            <w:top w:val="none" w:sz="0" w:space="0" w:color="auto"/>
            <w:left w:val="none" w:sz="0" w:space="0" w:color="auto"/>
            <w:bottom w:val="none" w:sz="0" w:space="0" w:color="auto"/>
            <w:right w:val="none" w:sz="0" w:space="0" w:color="auto"/>
          </w:divBdr>
        </w:div>
      </w:divsChild>
    </w:div>
    <w:div w:id="1841920654">
      <w:bodyDiv w:val="1"/>
      <w:marLeft w:val="0"/>
      <w:marRight w:val="0"/>
      <w:marTop w:val="0"/>
      <w:marBottom w:val="0"/>
      <w:divBdr>
        <w:top w:val="none" w:sz="0" w:space="0" w:color="auto"/>
        <w:left w:val="none" w:sz="0" w:space="0" w:color="auto"/>
        <w:bottom w:val="none" w:sz="0" w:space="0" w:color="auto"/>
        <w:right w:val="none" w:sz="0" w:space="0" w:color="auto"/>
      </w:divBdr>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bharti6294dubey@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A1068E6-E644-4FD5-9023-E298B73A98CC}">
  <ds:schemaRefs>
    <ds:schemaRef ds:uri="http://schemas.openxmlformats.org/officeDocument/2006/bibliography"/>
  </ds:schemaRefs>
</ds:datastoreItem>
</file>

<file path=customXml/itemProps2.xml><?xml version="1.0" encoding="utf-8"?>
<ds:datastoreItem xmlns:ds="http://schemas.openxmlformats.org/officeDocument/2006/customXml" ds:itemID="{80BA96AD-965E-4E64-9181-367624570A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TP030003100</Template>
  <TotalTime>6107</TotalTime>
  <Pages>2</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140</cp:revision>
  <cp:lastPrinted>2017-06-29T08:39:00Z</cp:lastPrinted>
  <dcterms:created xsi:type="dcterms:W3CDTF">2020-04-21T21:40:00Z</dcterms:created>
  <dcterms:modified xsi:type="dcterms:W3CDTF">2024-09-13T06:26:00Z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